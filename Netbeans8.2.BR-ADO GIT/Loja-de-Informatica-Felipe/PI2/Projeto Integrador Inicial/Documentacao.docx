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7A27" w14:textId="65B3AB6D" w:rsidR="00954CF0" w:rsidRDefault="00B8098F" w:rsidP="007E529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pict w14:anchorId="7D7DFF2F">
          <v:rect id="Retângulo 12" o:spid="_x0000_s2050" style="position:absolute;left:0;text-align:left;margin-left:441.45pt;margin-top:-78.25pt;width:14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" fillcolor="white [3212]" strokecolor="white [3212]" strokeweight="1.35pt"/>
        </w:pict>
      </w:r>
    </w:p>
    <w:p w14:paraId="7398A8F1" w14:textId="27A6FD13" w:rsidR="006740FF" w:rsidRPr="006561A1" w:rsidRDefault="006740FF" w:rsidP="006561A1">
      <w:pPr>
        <w:rPr>
          <w:rFonts w:cs="Arial"/>
          <w:bCs/>
          <w:sz w:val="22"/>
          <w:szCs w:val="22"/>
          <w:u w:val="single"/>
        </w:rPr>
      </w:pPr>
    </w:p>
    <w:p w14:paraId="6A5749DF" w14:textId="47D3CE51" w:rsidR="00C1027A" w:rsidRDefault="00C1027A" w:rsidP="002B1D25">
      <w:pPr>
        <w:rPr>
          <w:u w:val="single"/>
        </w:rPr>
      </w:pPr>
    </w:p>
    <w:p w14:paraId="239EE087" w14:textId="2118727D" w:rsidR="006561A1" w:rsidRDefault="006561A1" w:rsidP="002B1D25">
      <w:pPr>
        <w:rPr>
          <w:u w:val="single"/>
        </w:rPr>
      </w:pPr>
    </w:p>
    <w:p w14:paraId="41ECD7E9" w14:textId="6383094C" w:rsidR="006561A1" w:rsidRDefault="006561A1" w:rsidP="002B1D25">
      <w:pPr>
        <w:rPr>
          <w:u w:val="single"/>
        </w:rPr>
      </w:pPr>
    </w:p>
    <w:p w14:paraId="35088585" w14:textId="3A2628BF" w:rsidR="006561A1" w:rsidRDefault="006561A1" w:rsidP="002B1D25">
      <w:pPr>
        <w:rPr>
          <w:u w:val="single"/>
        </w:rPr>
      </w:pPr>
    </w:p>
    <w:p w14:paraId="64F5F90E" w14:textId="4B608DD7" w:rsidR="006561A1" w:rsidRDefault="006561A1" w:rsidP="002B1D25">
      <w:pPr>
        <w:rPr>
          <w:u w:val="single"/>
        </w:rPr>
      </w:pPr>
    </w:p>
    <w:p w14:paraId="522E3F54" w14:textId="53406BA1" w:rsidR="006561A1" w:rsidRDefault="006561A1" w:rsidP="002B1D25">
      <w:pPr>
        <w:rPr>
          <w:u w:val="single"/>
        </w:rPr>
      </w:pPr>
    </w:p>
    <w:p w14:paraId="1166A1F1" w14:textId="77777777" w:rsidR="006561A1" w:rsidRDefault="006561A1" w:rsidP="002B1D25">
      <w:pPr>
        <w:rPr>
          <w:u w:val="single"/>
        </w:rPr>
      </w:pPr>
    </w:p>
    <w:p w14:paraId="7DE5D5AE" w14:textId="75437828" w:rsidR="006561A1" w:rsidRDefault="006561A1" w:rsidP="002B1D25">
      <w:pPr>
        <w:rPr>
          <w:u w:val="single"/>
        </w:rPr>
      </w:pPr>
    </w:p>
    <w:p w14:paraId="386591CA" w14:textId="2B96C495" w:rsidR="006561A1" w:rsidRDefault="006561A1" w:rsidP="002B1D25">
      <w:pPr>
        <w:rPr>
          <w:u w:val="single"/>
        </w:rPr>
      </w:pPr>
    </w:p>
    <w:p w14:paraId="2E3ECC08" w14:textId="77777777" w:rsidR="006561A1" w:rsidRPr="006561A1" w:rsidRDefault="006561A1" w:rsidP="002B1D25"/>
    <w:p w14:paraId="1BB40D87" w14:textId="6577BD65" w:rsidR="006561A1" w:rsidRDefault="006561A1" w:rsidP="002B1D25">
      <w:pPr>
        <w:rPr>
          <w:u w:val="single"/>
        </w:rPr>
      </w:pPr>
    </w:p>
    <w:p w14:paraId="3DA9C53A" w14:textId="00E06A35" w:rsidR="006561A1" w:rsidRPr="006561A1" w:rsidRDefault="006561A1" w:rsidP="006561A1">
      <w:pPr>
        <w:jc w:val="center"/>
      </w:pPr>
      <w:r w:rsidRPr="006561A1">
        <w:t>PROJETO INTEGRADOR 2</w:t>
      </w:r>
    </w:p>
    <w:p w14:paraId="3C572515" w14:textId="544F301F" w:rsidR="006561A1" w:rsidRPr="006561A1" w:rsidRDefault="006561A1" w:rsidP="006561A1">
      <w:pPr>
        <w:jc w:val="center"/>
      </w:pPr>
      <w:r>
        <w:t>PADARIA</w:t>
      </w:r>
    </w:p>
    <w:p w14:paraId="5E0DE467" w14:textId="56003D07" w:rsidR="006561A1" w:rsidRDefault="006561A1" w:rsidP="002B1D25">
      <w:pPr>
        <w:rPr>
          <w:u w:val="single"/>
        </w:rPr>
      </w:pPr>
    </w:p>
    <w:p w14:paraId="623207D0" w14:textId="3462A156" w:rsidR="006561A1" w:rsidRDefault="006561A1" w:rsidP="002B1D25">
      <w:pPr>
        <w:rPr>
          <w:u w:val="single"/>
        </w:rPr>
      </w:pPr>
    </w:p>
    <w:p w14:paraId="46D433DD" w14:textId="55D67409" w:rsidR="006561A1" w:rsidRDefault="006561A1" w:rsidP="002B1D25">
      <w:pPr>
        <w:rPr>
          <w:u w:val="single"/>
        </w:rPr>
      </w:pPr>
    </w:p>
    <w:p w14:paraId="1F2E5370" w14:textId="4F43C52E" w:rsidR="006561A1" w:rsidRDefault="006561A1" w:rsidP="002B1D25">
      <w:pPr>
        <w:rPr>
          <w:u w:val="single"/>
        </w:rPr>
      </w:pPr>
    </w:p>
    <w:p w14:paraId="75F05936" w14:textId="209B7537" w:rsidR="006561A1" w:rsidRDefault="006561A1" w:rsidP="002B1D25">
      <w:pPr>
        <w:rPr>
          <w:u w:val="single"/>
        </w:rPr>
      </w:pPr>
    </w:p>
    <w:p w14:paraId="06EC778E" w14:textId="38B33B62" w:rsidR="006561A1" w:rsidRDefault="006561A1" w:rsidP="002B1D25">
      <w:pPr>
        <w:rPr>
          <w:u w:val="single"/>
        </w:rPr>
      </w:pPr>
    </w:p>
    <w:p w14:paraId="484CB3B3" w14:textId="77777777" w:rsidR="006561A1" w:rsidRDefault="006561A1" w:rsidP="002B1D25">
      <w:pPr>
        <w:rPr>
          <w:u w:val="single"/>
        </w:rPr>
      </w:pPr>
    </w:p>
    <w:p w14:paraId="20E33502" w14:textId="4196A2EF" w:rsidR="006561A1" w:rsidRDefault="006561A1" w:rsidP="002B1D25">
      <w:pPr>
        <w:rPr>
          <w:u w:val="single"/>
        </w:rPr>
      </w:pPr>
    </w:p>
    <w:p w14:paraId="4AF57A8C" w14:textId="77777777" w:rsidR="006561A1" w:rsidRDefault="006561A1" w:rsidP="002B1D25">
      <w:pPr>
        <w:rPr>
          <w:u w:val="single"/>
        </w:rPr>
      </w:pPr>
    </w:p>
    <w:p w14:paraId="7C470C09" w14:textId="4CA5BC37" w:rsidR="006561A1" w:rsidRDefault="006561A1" w:rsidP="002B1D25">
      <w:pPr>
        <w:rPr>
          <w:u w:val="single"/>
        </w:rPr>
      </w:pPr>
    </w:p>
    <w:p w14:paraId="0DA9E18C" w14:textId="493E8303" w:rsidR="006561A1" w:rsidRPr="006561A1" w:rsidRDefault="006561A1" w:rsidP="002B1D25"/>
    <w:p w14:paraId="7E34EB0B" w14:textId="4F2A06D9" w:rsidR="006561A1" w:rsidRDefault="006561A1" w:rsidP="002B1D25">
      <w:pPr>
        <w:rPr>
          <w:u w:val="single"/>
        </w:rPr>
      </w:pPr>
    </w:p>
    <w:p w14:paraId="1A55846E" w14:textId="5DC64261" w:rsidR="006561A1" w:rsidRDefault="006561A1" w:rsidP="006561A1">
      <w:pPr>
        <w:jc w:val="center"/>
        <w:rPr>
          <w:u w:val="single"/>
        </w:rPr>
      </w:pPr>
    </w:p>
    <w:p w14:paraId="19ED7BF3" w14:textId="1F7B9800" w:rsidR="006561A1" w:rsidRDefault="006561A1" w:rsidP="006561A1">
      <w:pPr>
        <w:jc w:val="center"/>
        <w:rPr>
          <w:u w:val="single"/>
        </w:rPr>
      </w:pPr>
      <w:r>
        <w:rPr>
          <w:u w:val="single"/>
        </w:rPr>
        <w:t>SÃO PAULO</w:t>
      </w:r>
    </w:p>
    <w:p w14:paraId="02EAF40E" w14:textId="2CBFEE7C" w:rsidR="006561A1" w:rsidRDefault="006561A1" w:rsidP="006561A1">
      <w:pPr>
        <w:jc w:val="center"/>
        <w:rPr>
          <w:u w:val="single"/>
        </w:rPr>
      </w:pPr>
      <w:r>
        <w:rPr>
          <w:u w:val="single"/>
        </w:rPr>
        <w:t>2021</w:t>
      </w:r>
    </w:p>
    <w:p w14:paraId="5A2CE2B6" w14:textId="07024DE4" w:rsidR="00BF2A55" w:rsidRDefault="00BF2A55" w:rsidP="006561A1">
      <w:pPr>
        <w:jc w:val="center"/>
        <w:rPr>
          <w:u w:val="single"/>
        </w:rPr>
      </w:pPr>
    </w:p>
    <w:p w14:paraId="4DCC9AA7" w14:textId="2737A4A7" w:rsidR="005A5DE9" w:rsidRDefault="007C5D74" w:rsidP="00BF2A55">
      <w:pPr>
        <w:jc w:val="center"/>
      </w:pPr>
      <w:r>
        <w:lastRenderedPageBreak/>
        <w:t>Sumário</w:t>
      </w:r>
    </w:p>
    <w:p w14:paraId="23EEEF11" w14:textId="77777777" w:rsidR="005A5DE9" w:rsidRDefault="005A5DE9" w:rsidP="00BF2A55">
      <w:pPr>
        <w:jc w:val="center"/>
      </w:pPr>
    </w:p>
    <w:p w14:paraId="6515A85D" w14:textId="4420D1FD" w:rsidR="007C5D74" w:rsidRDefault="007C5D74" w:rsidP="005A5DE9">
      <w:r>
        <w:t>Introdução......</w:t>
      </w:r>
      <w:r>
        <w:t>.....................................................................................................</w:t>
      </w:r>
      <w:r w:rsidR="00113006">
        <w:t>.</w:t>
      </w:r>
      <w:r>
        <w:t>3</w:t>
      </w:r>
    </w:p>
    <w:p w14:paraId="389AE9C5" w14:textId="0B1E3A13" w:rsidR="005A5DE9" w:rsidRDefault="005A5DE9" w:rsidP="005A5DE9">
      <w:r>
        <w:t>Login ..................................................................................................................</w:t>
      </w:r>
      <w:r w:rsidR="00113006">
        <w:t>.4</w:t>
      </w:r>
    </w:p>
    <w:p w14:paraId="5479F43A" w14:textId="0CAC8C64" w:rsidR="005A5DE9" w:rsidRDefault="005A5DE9" w:rsidP="005A5DE9">
      <w:r>
        <w:t xml:space="preserve">Home ................................................................................................................. </w:t>
      </w:r>
      <w:r w:rsidR="00113006">
        <w:t>5</w:t>
      </w:r>
    </w:p>
    <w:p w14:paraId="26466698" w14:textId="64054EB5" w:rsidR="005A5DE9" w:rsidRDefault="005A5DE9" w:rsidP="005A5DE9">
      <w:r>
        <w:t xml:space="preserve">Usuário ............................................................................................................... </w:t>
      </w:r>
      <w:r w:rsidR="00113006">
        <w:t>6</w:t>
      </w:r>
    </w:p>
    <w:p w14:paraId="360533AF" w14:textId="01C1E6F2" w:rsidR="005A5DE9" w:rsidRDefault="005A5DE9" w:rsidP="005A5DE9">
      <w:r>
        <w:t xml:space="preserve">Cliente ................................................................................................................ </w:t>
      </w:r>
      <w:r w:rsidR="00113006">
        <w:t>7</w:t>
      </w:r>
    </w:p>
    <w:p w14:paraId="042BEA98" w14:textId="343784D1" w:rsidR="005A5DE9" w:rsidRDefault="005A5DE9" w:rsidP="005A5DE9">
      <w:r>
        <w:t>Categoria .....................................................................................................</w:t>
      </w:r>
      <w:r w:rsidR="007C5D74">
        <w:t>.......</w:t>
      </w:r>
      <w:r w:rsidR="00113006">
        <w:t>8</w:t>
      </w:r>
    </w:p>
    <w:p w14:paraId="597CE68C" w14:textId="3E073270" w:rsidR="005A5DE9" w:rsidRDefault="005A5DE9" w:rsidP="005A5DE9">
      <w:r>
        <w:t>Produto .......................................................................................................</w:t>
      </w:r>
      <w:r w:rsidR="007C5D74">
        <w:t>.......</w:t>
      </w:r>
      <w:r w:rsidR="00113006">
        <w:t>.9</w:t>
      </w:r>
    </w:p>
    <w:p w14:paraId="5D8534A9" w14:textId="29EFA37E" w:rsidR="005A5DE9" w:rsidRDefault="005A5DE9" w:rsidP="005A5DE9">
      <w:r>
        <w:t>Venda .........................................................................................................</w:t>
      </w:r>
      <w:r w:rsidR="007C5D74">
        <w:t>.......</w:t>
      </w:r>
      <w:r w:rsidR="00113006">
        <w:t>10</w:t>
      </w:r>
    </w:p>
    <w:p w14:paraId="7DEE53FC" w14:textId="7CB03BF1" w:rsidR="005A5DE9" w:rsidRDefault="005A5DE9" w:rsidP="005A5DE9">
      <w:r>
        <w:t>Relatório .....................................................................................................</w:t>
      </w:r>
      <w:r w:rsidR="007C5D74">
        <w:t>.....</w:t>
      </w:r>
      <w:r>
        <w:t xml:space="preserve">. </w:t>
      </w:r>
      <w:r w:rsidR="00113006">
        <w:t>11</w:t>
      </w:r>
    </w:p>
    <w:p w14:paraId="5DCBCE8A" w14:textId="77777777" w:rsidR="005A5DE9" w:rsidRDefault="005A5DE9" w:rsidP="00BF2A55">
      <w:pPr>
        <w:jc w:val="center"/>
      </w:pPr>
    </w:p>
    <w:p w14:paraId="3FD25C21" w14:textId="77777777" w:rsidR="005A5DE9" w:rsidRDefault="005A5DE9" w:rsidP="00BF2A55">
      <w:pPr>
        <w:jc w:val="center"/>
      </w:pPr>
    </w:p>
    <w:p w14:paraId="2029B0BA" w14:textId="77777777" w:rsidR="005A5DE9" w:rsidRDefault="005A5DE9" w:rsidP="00BF2A55">
      <w:pPr>
        <w:jc w:val="center"/>
      </w:pPr>
    </w:p>
    <w:p w14:paraId="5AB5C213" w14:textId="77777777" w:rsidR="005A5DE9" w:rsidRDefault="005A5DE9" w:rsidP="00BF2A55">
      <w:pPr>
        <w:jc w:val="center"/>
      </w:pPr>
    </w:p>
    <w:p w14:paraId="6F099AB9" w14:textId="77777777" w:rsidR="005A5DE9" w:rsidRDefault="005A5DE9" w:rsidP="00BF2A55">
      <w:pPr>
        <w:jc w:val="center"/>
      </w:pPr>
    </w:p>
    <w:p w14:paraId="2C861054" w14:textId="77777777" w:rsidR="005A5DE9" w:rsidRDefault="005A5DE9" w:rsidP="00BF2A55">
      <w:pPr>
        <w:jc w:val="center"/>
      </w:pPr>
    </w:p>
    <w:p w14:paraId="16C32EFD" w14:textId="77777777" w:rsidR="005A5DE9" w:rsidRDefault="005A5DE9" w:rsidP="00BF2A55">
      <w:pPr>
        <w:jc w:val="center"/>
      </w:pPr>
    </w:p>
    <w:p w14:paraId="48D3FC37" w14:textId="77777777" w:rsidR="005A5DE9" w:rsidRDefault="005A5DE9" w:rsidP="00BF2A55">
      <w:pPr>
        <w:jc w:val="center"/>
      </w:pPr>
    </w:p>
    <w:p w14:paraId="48464F3E" w14:textId="77777777" w:rsidR="005A5DE9" w:rsidRDefault="005A5DE9" w:rsidP="00BF2A55">
      <w:pPr>
        <w:jc w:val="center"/>
      </w:pPr>
    </w:p>
    <w:p w14:paraId="55946A7B" w14:textId="77777777" w:rsidR="005A5DE9" w:rsidRDefault="005A5DE9" w:rsidP="00BF2A55">
      <w:pPr>
        <w:jc w:val="center"/>
      </w:pPr>
    </w:p>
    <w:p w14:paraId="744AA499" w14:textId="77777777" w:rsidR="005A5DE9" w:rsidRDefault="005A5DE9" w:rsidP="00BF2A55">
      <w:pPr>
        <w:jc w:val="center"/>
      </w:pPr>
    </w:p>
    <w:p w14:paraId="1159F640" w14:textId="77777777" w:rsidR="005A5DE9" w:rsidRDefault="005A5DE9" w:rsidP="00BF2A55">
      <w:pPr>
        <w:jc w:val="center"/>
      </w:pPr>
    </w:p>
    <w:p w14:paraId="576C22FF" w14:textId="77777777" w:rsidR="005A5DE9" w:rsidRDefault="005A5DE9" w:rsidP="00BF2A55">
      <w:pPr>
        <w:jc w:val="center"/>
      </w:pPr>
    </w:p>
    <w:p w14:paraId="6AFDBA1B" w14:textId="77777777" w:rsidR="005A5DE9" w:rsidRDefault="005A5DE9" w:rsidP="00BF2A55">
      <w:pPr>
        <w:jc w:val="center"/>
      </w:pPr>
    </w:p>
    <w:p w14:paraId="10A9B530" w14:textId="77777777" w:rsidR="005A5DE9" w:rsidRDefault="005A5DE9" w:rsidP="00BF2A55">
      <w:pPr>
        <w:jc w:val="center"/>
      </w:pPr>
    </w:p>
    <w:p w14:paraId="4EC60354" w14:textId="77777777" w:rsidR="005A5DE9" w:rsidRDefault="005A5DE9" w:rsidP="00BF2A55">
      <w:pPr>
        <w:jc w:val="center"/>
      </w:pPr>
    </w:p>
    <w:p w14:paraId="009360A4" w14:textId="77777777" w:rsidR="005A5DE9" w:rsidRDefault="005A5DE9" w:rsidP="00BF2A55">
      <w:pPr>
        <w:jc w:val="center"/>
      </w:pPr>
    </w:p>
    <w:p w14:paraId="603BC6F5" w14:textId="77777777" w:rsidR="005A5DE9" w:rsidRDefault="005A5DE9" w:rsidP="00BF2A55">
      <w:pPr>
        <w:jc w:val="center"/>
      </w:pPr>
    </w:p>
    <w:p w14:paraId="44F98004" w14:textId="77777777" w:rsidR="005A5DE9" w:rsidRDefault="005A5DE9" w:rsidP="00BF2A55">
      <w:pPr>
        <w:jc w:val="center"/>
      </w:pPr>
    </w:p>
    <w:p w14:paraId="4AF94454" w14:textId="77777777" w:rsidR="005A5DE9" w:rsidRDefault="005A5DE9" w:rsidP="00BF2A55">
      <w:pPr>
        <w:jc w:val="center"/>
      </w:pPr>
    </w:p>
    <w:p w14:paraId="5D102FA4" w14:textId="3D5E1FAF" w:rsidR="005A5DE9" w:rsidRDefault="007C5D74" w:rsidP="00BF2A55">
      <w:pPr>
        <w:jc w:val="center"/>
      </w:pPr>
      <w:r>
        <w:lastRenderedPageBreak/>
        <w:t>Introdução</w:t>
      </w:r>
    </w:p>
    <w:p w14:paraId="5EF242A1" w14:textId="77777777" w:rsidR="007C5D74" w:rsidRDefault="007C5D74" w:rsidP="00BF2A55">
      <w:pPr>
        <w:jc w:val="center"/>
      </w:pPr>
    </w:p>
    <w:p w14:paraId="1C25D0B7" w14:textId="34018229" w:rsidR="005A5DE9" w:rsidRDefault="007C5D74" w:rsidP="007C5D74">
      <w:pPr>
        <w:jc w:val="center"/>
      </w:pPr>
      <w:r>
        <w:t xml:space="preserve">Documentação do Projeto Integrador de Estruturas de Sistemas este documento contém as imagens do protótipo que será entregue ao fim do projeto pelos alunos Leonardo Moreno e Felipe </w:t>
      </w:r>
      <w:proofErr w:type="gramStart"/>
      <w:r>
        <w:t>Santana ,</w:t>
      </w:r>
      <w:proofErr w:type="gramEnd"/>
      <w:r>
        <w:t xml:space="preserve"> o projeto é de uma padaria onde teremos o CRUD de clientes , produtos , categorias( está é uma parte de produtos), usuários  , venda e uma parte de relatórios um sendo analítico e outro sintético, esses serão os componentes do nosso sistema.</w:t>
      </w:r>
    </w:p>
    <w:p w14:paraId="265C251A" w14:textId="77777777" w:rsidR="005A5DE9" w:rsidRDefault="005A5DE9" w:rsidP="00BF2A55">
      <w:pPr>
        <w:jc w:val="center"/>
      </w:pPr>
    </w:p>
    <w:p w14:paraId="2B3748F4" w14:textId="77777777" w:rsidR="005A5DE9" w:rsidRDefault="005A5DE9" w:rsidP="00BF2A55">
      <w:pPr>
        <w:jc w:val="center"/>
      </w:pPr>
    </w:p>
    <w:p w14:paraId="47C31157" w14:textId="77777777" w:rsidR="005A5DE9" w:rsidRDefault="005A5DE9" w:rsidP="00BF2A55">
      <w:pPr>
        <w:jc w:val="center"/>
      </w:pPr>
    </w:p>
    <w:p w14:paraId="54B65C0E" w14:textId="77777777" w:rsidR="005A5DE9" w:rsidRDefault="005A5DE9" w:rsidP="00BF2A55">
      <w:pPr>
        <w:jc w:val="center"/>
      </w:pPr>
    </w:p>
    <w:p w14:paraId="72ACC45C" w14:textId="51A659F5" w:rsidR="005A5DE9" w:rsidRDefault="005A5DE9" w:rsidP="00BF2A55">
      <w:pPr>
        <w:jc w:val="center"/>
      </w:pPr>
    </w:p>
    <w:p w14:paraId="75D5F234" w14:textId="2BB9ABCE" w:rsidR="007C5D74" w:rsidRDefault="007C5D74" w:rsidP="00BF2A55">
      <w:pPr>
        <w:jc w:val="center"/>
      </w:pPr>
    </w:p>
    <w:p w14:paraId="0D00BB81" w14:textId="70260A25" w:rsidR="007C5D74" w:rsidRDefault="007C5D74" w:rsidP="00BF2A55">
      <w:pPr>
        <w:jc w:val="center"/>
      </w:pPr>
    </w:p>
    <w:p w14:paraId="7E6015D0" w14:textId="4731CDD0" w:rsidR="007C5D74" w:rsidRDefault="007C5D74" w:rsidP="00BF2A55">
      <w:pPr>
        <w:jc w:val="center"/>
      </w:pPr>
    </w:p>
    <w:p w14:paraId="5CB18B23" w14:textId="2233B11B" w:rsidR="007C5D74" w:rsidRDefault="007C5D74" w:rsidP="00BF2A55">
      <w:pPr>
        <w:jc w:val="center"/>
      </w:pPr>
    </w:p>
    <w:p w14:paraId="341E2829" w14:textId="03F76E16" w:rsidR="007C5D74" w:rsidRDefault="007C5D74" w:rsidP="00BF2A55">
      <w:pPr>
        <w:jc w:val="center"/>
      </w:pPr>
    </w:p>
    <w:p w14:paraId="4646F684" w14:textId="2B6C0C75" w:rsidR="007C5D74" w:rsidRDefault="007C5D74" w:rsidP="00BF2A55">
      <w:pPr>
        <w:jc w:val="center"/>
      </w:pPr>
    </w:p>
    <w:p w14:paraId="6B26AA8F" w14:textId="456A29C8" w:rsidR="007C5D74" w:rsidRDefault="007C5D74" w:rsidP="00BF2A55">
      <w:pPr>
        <w:jc w:val="center"/>
      </w:pPr>
    </w:p>
    <w:p w14:paraId="14D1C4FC" w14:textId="4E7EBD88" w:rsidR="007C5D74" w:rsidRDefault="007C5D74" w:rsidP="00BF2A55">
      <w:pPr>
        <w:jc w:val="center"/>
      </w:pPr>
    </w:p>
    <w:p w14:paraId="6F39D6E8" w14:textId="18F66D95" w:rsidR="007C5D74" w:rsidRDefault="007C5D74" w:rsidP="00BF2A55">
      <w:pPr>
        <w:jc w:val="center"/>
      </w:pPr>
    </w:p>
    <w:p w14:paraId="40D6A4CD" w14:textId="057D24BE" w:rsidR="007C5D74" w:rsidRDefault="007C5D74" w:rsidP="00BF2A55">
      <w:pPr>
        <w:jc w:val="center"/>
      </w:pPr>
    </w:p>
    <w:p w14:paraId="2CF73F74" w14:textId="244A01FC" w:rsidR="007C5D74" w:rsidRDefault="007C5D74" w:rsidP="00BF2A55">
      <w:pPr>
        <w:jc w:val="center"/>
      </w:pPr>
    </w:p>
    <w:p w14:paraId="463AE6E8" w14:textId="5CB91B43" w:rsidR="007C5D74" w:rsidRDefault="007C5D74" w:rsidP="00BF2A55">
      <w:pPr>
        <w:jc w:val="center"/>
      </w:pPr>
    </w:p>
    <w:p w14:paraId="4457B008" w14:textId="730902D0" w:rsidR="007C5D74" w:rsidRDefault="007C5D74" w:rsidP="00BF2A55">
      <w:pPr>
        <w:jc w:val="center"/>
      </w:pPr>
    </w:p>
    <w:p w14:paraId="3BBDD295" w14:textId="7C44830E" w:rsidR="007C5D74" w:rsidRDefault="007C5D74" w:rsidP="00BF2A55">
      <w:pPr>
        <w:jc w:val="center"/>
      </w:pPr>
    </w:p>
    <w:p w14:paraId="6B64A3A0" w14:textId="0EE60E90" w:rsidR="007C5D74" w:rsidRDefault="007C5D74" w:rsidP="00BF2A55">
      <w:pPr>
        <w:jc w:val="center"/>
      </w:pPr>
    </w:p>
    <w:p w14:paraId="2AC97145" w14:textId="0D0B3E6F" w:rsidR="007C5D74" w:rsidRDefault="007C5D74" w:rsidP="00BF2A55">
      <w:pPr>
        <w:jc w:val="center"/>
      </w:pPr>
    </w:p>
    <w:p w14:paraId="0366DE0D" w14:textId="1C615544" w:rsidR="007C5D74" w:rsidRDefault="007C5D74" w:rsidP="00BF2A55">
      <w:pPr>
        <w:jc w:val="center"/>
      </w:pPr>
    </w:p>
    <w:p w14:paraId="3D74D2E0" w14:textId="77777777" w:rsidR="005A5DE9" w:rsidRDefault="005A5DE9" w:rsidP="007C5D74"/>
    <w:p w14:paraId="0D1DEA94" w14:textId="77777777" w:rsidR="005A5DE9" w:rsidRDefault="005A5DE9" w:rsidP="00BF2A55">
      <w:pPr>
        <w:jc w:val="center"/>
      </w:pPr>
    </w:p>
    <w:p w14:paraId="7E72DB46" w14:textId="4FBCE0EB" w:rsidR="00BF2A55" w:rsidRPr="00BF2A55" w:rsidRDefault="00BF2A55" w:rsidP="00BF2A55">
      <w:pPr>
        <w:jc w:val="center"/>
      </w:pPr>
      <w:r w:rsidRPr="00BF2A55">
        <w:t>Login</w:t>
      </w:r>
    </w:p>
    <w:p w14:paraId="6C72C7E1" w14:textId="123CDAC8" w:rsidR="00BF2A55" w:rsidRDefault="00BF2A55" w:rsidP="00BF2A55">
      <w:pPr>
        <w:jc w:val="center"/>
        <w:rPr>
          <w:u w:val="single"/>
        </w:rPr>
      </w:pPr>
      <w:r w:rsidRPr="00BF2A55">
        <w:rPr>
          <w:noProof/>
        </w:rPr>
        <w:drawing>
          <wp:inline distT="0" distB="0" distL="0" distR="0" wp14:anchorId="7FD57A75" wp14:editId="60B4C6D6">
            <wp:extent cx="3848637" cy="3400900"/>
            <wp:effectExtent l="0" t="0" r="0" b="952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F8BB" w14:textId="2E24FE73" w:rsidR="00BF2A55" w:rsidRDefault="00BF2A55" w:rsidP="00BF2A55">
      <w:pPr>
        <w:jc w:val="center"/>
        <w:rPr>
          <w:u w:val="single"/>
        </w:rPr>
      </w:pPr>
    </w:p>
    <w:p w14:paraId="5C425A44" w14:textId="3B8C81AD" w:rsidR="00BF2A55" w:rsidRPr="00113006" w:rsidRDefault="007C5D74" w:rsidP="00BF2A55">
      <w:pPr>
        <w:jc w:val="center"/>
      </w:pPr>
      <w:r w:rsidRPr="00113006">
        <w:t xml:space="preserve">Primeira a tela de Login </w:t>
      </w:r>
      <w:r w:rsidR="00113006">
        <w:t xml:space="preserve">onde será usado para fazer login </w:t>
      </w:r>
      <w:proofErr w:type="spellStart"/>
      <w:r w:rsidR="00113006">
        <w:t>email</w:t>
      </w:r>
      <w:proofErr w:type="spellEnd"/>
      <w:r w:rsidR="00113006">
        <w:t xml:space="preserve"> e senha do usuário.</w:t>
      </w:r>
    </w:p>
    <w:p w14:paraId="7380AFE5" w14:textId="2AE8D21D" w:rsidR="00BF2A55" w:rsidRDefault="00BF2A55" w:rsidP="00BF2A55">
      <w:pPr>
        <w:jc w:val="center"/>
        <w:rPr>
          <w:u w:val="single"/>
        </w:rPr>
      </w:pPr>
    </w:p>
    <w:p w14:paraId="40D167FE" w14:textId="3C8F63B9" w:rsidR="00BF2A55" w:rsidRDefault="00BF2A55" w:rsidP="00BF2A55">
      <w:pPr>
        <w:jc w:val="center"/>
        <w:rPr>
          <w:u w:val="single"/>
        </w:rPr>
      </w:pPr>
    </w:p>
    <w:p w14:paraId="63F191FD" w14:textId="457A7253" w:rsidR="00BF2A55" w:rsidRDefault="00BF2A55" w:rsidP="00BF2A55">
      <w:pPr>
        <w:jc w:val="center"/>
        <w:rPr>
          <w:u w:val="single"/>
        </w:rPr>
      </w:pPr>
    </w:p>
    <w:p w14:paraId="0580A4B6" w14:textId="333B8354" w:rsidR="00BF2A55" w:rsidRDefault="00BF2A55" w:rsidP="00BF2A55">
      <w:pPr>
        <w:jc w:val="center"/>
        <w:rPr>
          <w:u w:val="single"/>
        </w:rPr>
      </w:pPr>
    </w:p>
    <w:p w14:paraId="0D2A039D" w14:textId="1FD94633" w:rsidR="00BF2A55" w:rsidRDefault="00BF2A55" w:rsidP="00BF2A55">
      <w:pPr>
        <w:jc w:val="center"/>
        <w:rPr>
          <w:u w:val="single"/>
        </w:rPr>
      </w:pPr>
    </w:p>
    <w:p w14:paraId="6D66D3CA" w14:textId="1CD7CE3E" w:rsidR="00BF2A55" w:rsidRDefault="00BF2A55" w:rsidP="00BF2A55">
      <w:pPr>
        <w:jc w:val="center"/>
        <w:rPr>
          <w:u w:val="single"/>
        </w:rPr>
      </w:pPr>
    </w:p>
    <w:p w14:paraId="1E0FDCB1" w14:textId="619246AB" w:rsidR="00BF2A55" w:rsidRDefault="00BF2A55" w:rsidP="00BF2A55">
      <w:pPr>
        <w:jc w:val="center"/>
        <w:rPr>
          <w:u w:val="single"/>
        </w:rPr>
      </w:pPr>
    </w:p>
    <w:p w14:paraId="43ADFC31" w14:textId="04B0B720" w:rsidR="00BF2A55" w:rsidRDefault="00BF2A55" w:rsidP="00BF2A55">
      <w:pPr>
        <w:jc w:val="center"/>
        <w:rPr>
          <w:u w:val="single"/>
        </w:rPr>
      </w:pPr>
    </w:p>
    <w:p w14:paraId="0A6DF981" w14:textId="38098A27" w:rsidR="00BF2A55" w:rsidRDefault="00BF2A55" w:rsidP="00BF2A55">
      <w:pPr>
        <w:jc w:val="center"/>
        <w:rPr>
          <w:u w:val="single"/>
        </w:rPr>
      </w:pPr>
    </w:p>
    <w:p w14:paraId="6105CE29" w14:textId="36C2EC7D" w:rsidR="00BF2A55" w:rsidRDefault="00BF2A55" w:rsidP="00BF2A55">
      <w:pPr>
        <w:jc w:val="center"/>
        <w:rPr>
          <w:u w:val="single"/>
        </w:rPr>
      </w:pPr>
    </w:p>
    <w:p w14:paraId="6EF738F8" w14:textId="1D517FD3" w:rsidR="00BF2A55" w:rsidRDefault="00BF2A55" w:rsidP="00BF2A55">
      <w:pPr>
        <w:jc w:val="center"/>
        <w:rPr>
          <w:u w:val="single"/>
        </w:rPr>
      </w:pPr>
    </w:p>
    <w:p w14:paraId="5AA193B3" w14:textId="03AC0FE6" w:rsidR="00BF2A55" w:rsidRDefault="00BF2A55" w:rsidP="00BF2A55">
      <w:pPr>
        <w:jc w:val="center"/>
        <w:rPr>
          <w:u w:val="single"/>
        </w:rPr>
      </w:pPr>
    </w:p>
    <w:p w14:paraId="713C7430" w14:textId="37424262" w:rsidR="00BF2A55" w:rsidRDefault="00BF2A55" w:rsidP="00EC635F">
      <w:pPr>
        <w:rPr>
          <w:u w:val="single"/>
        </w:rPr>
      </w:pPr>
    </w:p>
    <w:p w14:paraId="03F987A4" w14:textId="16D5507C" w:rsidR="00BF2A55" w:rsidRDefault="00BF2A55" w:rsidP="00BF2A55">
      <w:pPr>
        <w:jc w:val="center"/>
        <w:rPr>
          <w:u w:val="single"/>
        </w:rPr>
      </w:pPr>
    </w:p>
    <w:p w14:paraId="107D577A" w14:textId="3391A02A" w:rsidR="00BF2A55" w:rsidRDefault="00BF2A55" w:rsidP="00BF2A55">
      <w:pPr>
        <w:jc w:val="center"/>
        <w:rPr>
          <w:u w:val="single"/>
        </w:rPr>
      </w:pPr>
    </w:p>
    <w:p w14:paraId="13007B6E" w14:textId="148BF871" w:rsidR="00BF2A55" w:rsidRPr="00BF2A55" w:rsidRDefault="00BF2A55" w:rsidP="00BF2A55">
      <w:pPr>
        <w:jc w:val="center"/>
        <w:rPr>
          <w:u w:val="single"/>
        </w:rPr>
      </w:pPr>
      <w:r>
        <w:rPr>
          <w:u w:val="single"/>
        </w:rPr>
        <w:t>Home</w:t>
      </w:r>
    </w:p>
    <w:p w14:paraId="48539E44" w14:textId="58C6B37B" w:rsidR="00BF2A55" w:rsidRDefault="00BF2A55" w:rsidP="00BF2A55">
      <w:pPr>
        <w:jc w:val="center"/>
      </w:pPr>
      <w:r>
        <w:rPr>
          <w:noProof/>
        </w:rPr>
        <w:drawing>
          <wp:inline distT="0" distB="0" distL="0" distR="0" wp14:anchorId="4CCF981F" wp14:editId="2856DBF7">
            <wp:extent cx="5068007" cy="3553321"/>
            <wp:effectExtent l="0" t="0" r="0" b="9525"/>
            <wp:docPr id="3" name="Imagem 3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6ADF" w14:textId="778736C7" w:rsidR="00BF2A55" w:rsidRDefault="00BF2A55" w:rsidP="00BF2A55">
      <w:pPr>
        <w:jc w:val="center"/>
      </w:pPr>
    </w:p>
    <w:p w14:paraId="194D60EA" w14:textId="153828B7" w:rsidR="00BF2A55" w:rsidRDefault="00113006" w:rsidP="00BF2A55">
      <w:pPr>
        <w:jc w:val="center"/>
      </w:pPr>
      <w:r>
        <w:t xml:space="preserve">Tela Home é o painel principal ele permite ir para as telas de cadastro, consulta, alteração e exclusão de alguns registros. </w:t>
      </w:r>
    </w:p>
    <w:p w14:paraId="303D7A34" w14:textId="4185E5CC" w:rsidR="00BF2A55" w:rsidRDefault="00BF2A55" w:rsidP="00BF2A55">
      <w:pPr>
        <w:jc w:val="center"/>
      </w:pPr>
    </w:p>
    <w:p w14:paraId="48CD92D5" w14:textId="1186D969" w:rsidR="00BF2A55" w:rsidRDefault="00BF2A55" w:rsidP="00BF2A55">
      <w:pPr>
        <w:jc w:val="center"/>
      </w:pPr>
    </w:p>
    <w:p w14:paraId="7D4F576D" w14:textId="67D9D8F8" w:rsidR="00BF2A55" w:rsidRDefault="00BF2A55" w:rsidP="00BF2A55">
      <w:pPr>
        <w:jc w:val="center"/>
      </w:pPr>
    </w:p>
    <w:p w14:paraId="2B65A359" w14:textId="75384D78" w:rsidR="00BF2A55" w:rsidRDefault="00BF2A55" w:rsidP="00BF2A55">
      <w:pPr>
        <w:jc w:val="center"/>
      </w:pPr>
    </w:p>
    <w:p w14:paraId="0C00E105" w14:textId="18C52A00" w:rsidR="00BF2A55" w:rsidRDefault="00BF2A55" w:rsidP="00BF2A55">
      <w:pPr>
        <w:jc w:val="center"/>
      </w:pPr>
    </w:p>
    <w:p w14:paraId="5EE909C8" w14:textId="2D2917F2" w:rsidR="00BF2A55" w:rsidRDefault="00BF2A55" w:rsidP="00BF2A55">
      <w:pPr>
        <w:jc w:val="center"/>
      </w:pPr>
    </w:p>
    <w:p w14:paraId="1C887409" w14:textId="39D83DEF" w:rsidR="00BF2A55" w:rsidRDefault="00BF2A55" w:rsidP="00BF2A55">
      <w:pPr>
        <w:jc w:val="center"/>
      </w:pPr>
    </w:p>
    <w:p w14:paraId="37CCCA4C" w14:textId="4679A298" w:rsidR="00BF2A55" w:rsidRDefault="00BF2A55" w:rsidP="00BF2A55">
      <w:pPr>
        <w:jc w:val="center"/>
      </w:pPr>
    </w:p>
    <w:p w14:paraId="435F8B05" w14:textId="43650493" w:rsidR="00BF2A55" w:rsidRDefault="00BF2A55" w:rsidP="00BF2A55">
      <w:pPr>
        <w:jc w:val="center"/>
      </w:pPr>
    </w:p>
    <w:p w14:paraId="3B6E03CC" w14:textId="06947444" w:rsidR="00BF2A55" w:rsidRDefault="00BF2A55" w:rsidP="00EC635F"/>
    <w:p w14:paraId="083D0F4D" w14:textId="2980B219" w:rsidR="00BF2A55" w:rsidRDefault="00BF2A55" w:rsidP="00BF2A55">
      <w:pPr>
        <w:jc w:val="center"/>
      </w:pPr>
    </w:p>
    <w:p w14:paraId="493D3A9B" w14:textId="0AB66094" w:rsidR="00BF2A55" w:rsidRDefault="00EC635F" w:rsidP="00BF2A55">
      <w:pPr>
        <w:jc w:val="center"/>
      </w:pPr>
      <w:r>
        <w:lastRenderedPageBreak/>
        <w:t>Usuário</w:t>
      </w:r>
    </w:p>
    <w:p w14:paraId="619A7923" w14:textId="0CBC2198" w:rsidR="00BF2A55" w:rsidRDefault="00BF2A55" w:rsidP="00BF2A55">
      <w:pPr>
        <w:jc w:val="center"/>
      </w:pPr>
      <w:r>
        <w:rPr>
          <w:noProof/>
        </w:rPr>
        <w:drawing>
          <wp:inline distT="0" distB="0" distL="0" distR="0" wp14:anchorId="0D2E35F9" wp14:editId="67D5B636">
            <wp:extent cx="5760720" cy="5079365"/>
            <wp:effectExtent l="0" t="0" r="0" b="6985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6DE1" w14:textId="6A016FAD" w:rsidR="00BF2A55" w:rsidRDefault="00BF2A55" w:rsidP="00BF2A55">
      <w:pPr>
        <w:jc w:val="center"/>
      </w:pPr>
    </w:p>
    <w:p w14:paraId="5426400D" w14:textId="5A740465" w:rsidR="00BF2A55" w:rsidRPr="00113006" w:rsidRDefault="00BF2A55" w:rsidP="00BF2A55">
      <w:pPr>
        <w:jc w:val="center"/>
        <w:rPr>
          <w:u w:val="single"/>
        </w:rPr>
      </w:pPr>
    </w:p>
    <w:p w14:paraId="2FD97015" w14:textId="43ADA3DB" w:rsidR="00BF2A55" w:rsidRDefault="00BF2A55" w:rsidP="00BF2A55">
      <w:pPr>
        <w:jc w:val="center"/>
      </w:pPr>
    </w:p>
    <w:p w14:paraId="7773D44F" w14:textId="31A4CD0A" w:rsidR="00BF2A55" w:rsidRDefault="00BF2A55" w:rsidP="00BF2A55">
      <w:pPr>
        <w:jc w:val="center"/>
      </w:pPr>
    </w:p>
    <w:p w14:paraId="1A5AD9AB" w14:textId="2A5D3137" w:rsidR="00BF2A55" w:rsidRDefault="00BF2A55" w:rsidP="00BF2A55">
      <w:pPr>
        <w:jc w:val="center"/>
      </w:pPr>
    </w:p>
    <w:p w14:paraId="1E55C3F4" w14:textId="5B4B2109" w:rsidR="00BF2A55" w:rsidRDefault="00BF2A55" w:rsidP="00113006"/>
    <w:p w14:paraId="6C3F355A" w14:textId="30A0FECA" w:rsidR="00BF2A55" w:rsidRDefault="00BF2A55" w:rsidP="00BF2A55">
      <w:pPr>
        <w:jc w:val="center"/>
      </w:pPr>
      <w:r>
        <w:lastRenderedPageBreak/>
        <w:t>Cliente</w:t>
      </w:r>
      <w:r>
        <w:rPr>
          <w:noProof/>
        </w:rPr>
        <w:drawing>
          <wp:inline distT="0" distB="0" distL="0" distR="0" wp14:anchorId="09E2F0C1" wp14:editId="27778E76">
            <wp:extent cx="5760720" cy="5170170"/>
            <wp:effectExtent l="0" t="0" r="0" b="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4E85" w14:textId="0EECF881" w:rsidR="00BF2A55" w:rsidRDefault="00BF2A55" w:rsidP="00BF2A55">
      <w:pPr>
        <w:jc w:val="center"/>
      </w:pPr>
    </w:p>
    <w:p w14:paraId="340635FF" w14:textId="6D5235E6" w:rsidR="00BF2A55" w:rsidRDefault="00BF2A55" w:rsidP="00BF2A55">
      <w:pPr>
        <w:jc w:val="center"/>
      </w:pPr>
    </w:p>
    <w:p w14:paraId="05EAB697" w14:textId="186B600D" w:rsidR="00BF2A55" w:rsidRDefault="00BF2A55" w:rsidP="00BF2A55">
      <w:pPr>
        <w:jc w:val="center"/>
      </w:pPr>
    </w:p>
    <w:p w14:paraId="6A50981B" w14:textId="30E8254B" w:rsidR="00BF2A55" w:rsidRDefault="00BF2A55" w:rsidP="00BF2A55">
      <w:pPr>
        <w:jc w:val="center"/>
      </w:pPr>
    </w:p>
    <w:p w14:paraId="54EB6DC9" w14:textId="66DF930E" w:rsidR="00BF2A55" w:rsidRDefault="00BF2A55" w:rsidP="00BF2A55">
      <w:pPr>
        <w:jc w:val="center"/>
      </w:pPr>
    </w:p>
    <w:p w14:paraId="2A197487" w14:textId="2D981CDC" w:rsidR="00BF2A55" w:rsidRDefault="00BF2A55" w:rsidP="00BF2A55">
      <w:pPr>
        <w:jc w:val="center"/>
      </w:pPr>
    </w:p>
    <w:p w14:paraId="3F97F824" w14:textId="44175D36" w:rsidR="00BF2A55" w:rsidRDefault="00BF2A55" w:rsidP="00BF2A55">
      <w:pPr>
        <w:jc w:val="center"/>
      </w:pPr>
    </w:p>
    <w:p w14:paraId="4F5FBC2E" w14:textId="26C30934" w:rsidR="00BF2A55" w:rsidRDefault="00BF2A55" w:rsidP="00BF2A55">
      <w:pPr>
        <w:jc w:val="center"/>
      </w:pPr>
    </w:p>
    <w:p w14:paraId="2344D739" w14:textId="23017C8D" w:rsidR="00BF2A55" w:rsidRDefault="00BF2A55" w:rsidP="00BF2A55">
      <w:pPr>
        <w:jc w:val="center"/>
      </w:pPr>
    </w:p>
    <w:p w14:paraId="0B13F4B5" w14:textId="179F822C" w:rsidR="00BF2A55" w:rsidRDefault="00BF2A55" w:rsidP="00BF2A55">
      <w:pPr>
        <w:jc w:val="center"/>
      </w:pPr>
    </w:p>
    <w:p w14:paraId="5D519139" w14:textId="1D3D1D3D" w:rsidR="00BF2A55" w:rsidRDefault="00BF2A55" w:rsidP="00BF2A55">
      <w:pPr>
        <w:jc w:val="center"/>
      </w:pPr>
    </w:p>
    <w:p w14:paraId="4C97655B" w14:textId="02DF8E15" w:rsidR="00BF2A55" w:rsidRDefault="00BF2A55" w:rsidP="00BF2A55">
      <w:pPr>
        <w:jc w:val="center"/>
      </w:pPr>
      <w:r>
        <w:t>Categoria</w:t>
      </w:r>
    </w:p>
    <w:p w14:paraId="1F82FA3A" w14:textId="77777777" w:rsidR="00BF2A55" w:rsidRDefault="00BF2A55" w:rsidP="00BF2A55">
      <w:pPr>
        <w:jc w:val="center"/>
        <w:rPr>
          <w:noProof/>
        </w:rPr>
      </w:pPr>
    </w:p>
    <w:p w14:paraId="555A76E5" w14:textId="7EC645FA" w:rsidR="00BF2A55" w:rsidRDefault="00BF2A55" w:rsidP="00BF2A55">
      <w:pPr>
        <w:jc w:val="center"/>
      </w:pPr>
      <w:r>
        <w:rPr>
          <w:noProof/>
        </w:rPr>
        <w:drawing>
          <wp:inline distT="0" distB="0" distL="0" distR="0" wp14:anchorId="59728C83" wp14:editId="4EAC36CC">
            <wp:extent cx="4115374" cy="4467849"/>
            <wp:effectExtent l="0" t="0" r="0" b="9525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8FE5" w14:textId="2C5D1B58" w:rsidR="00BF2A55" w:rsidRDefault="00BF2A55" w:rsidP="00BF2A55">
      <w:pPr>
        <w:jc w:val="center"/>
      </w:pPr>
    </w:p>
    <w:p w14:paraId="0AEEBBBD" w14:textId="03A5010E" w:rsidR="00BF2A55" w:rsidRDefault="00BF2A55" w:rsidP="00BF2A55">
      <w:pPr>
        <w:jc w:val="center"/>
      </w:pPr>
    </w:p>
    <w:p w14:paraId="6C261CD2" w14:textId="0D2CA0F9" w:rsidR="00BF2A55" w:rsidRDefault="00BF2A55" w:rsidP="00BF2A55">
      <w:pPr>
        <w:jc w:val="center"/>
      </w:pPr>
    </w:p>
    <w:p w14:paraId="04282D87" w14:textId="146748F2" w:rsidR="00BF2A55" w:rsidRDefault="00BF2A55" w:rsidP="00BF2A55">
      <w:pPr>
        <w:jc w:val="center"/>
      </w:pPr>
    </w:p>
    <w:p w14:paraId="59662888" w14:textId="3F2DC139" w:rsidR="00BF2A55" w:rsidRDefault="00BF2A55" w:rsidP="00BF2A55">
      <w:pPr>
        <w:jc w:val="center"/>
      </w:pPr>
    </w:p>
    <w:p w14:paraId="595A7D0D" w14:textId="7F7C314A" w:rsidR="00BF2A55" w:rsidRDefault="00BF2A55" w:rsidP="00BF2A55">
      <w:pPr>
        <w:jc w:val="center"/>
      </w:pPr>
    </w:p>
    <w:p w14:paraId="5A7BCE5B" w14:textId="5AA8573E" w:rsidR="00BF2A55" w:rsidRDefault="00BF2A55" w:rsidP="00BF2A55">
      <w:pPr>
        <w:jc w:val="center"/>
      </w:pPr>
    </w:p>
    <w:p w14:paraId="0727CBBB" w14:textId="1CBF6F1F" w:rsidR="00BF2A55" w:rsidRDefault="00BF2A55" w:rsidP="00BF2A55">
      <w:pPr>
        <w:jc w:val="center"/>
      </w:pPr>
    </w:p>
    <w:p w14:paraId="7716B5DA" w14:textId="3D4B51E0" w:rsidR="00BF2A55" w:rsidRDefault="00BF2A55" w:rsidP="00BF2A55">
      <w:pPr>
        <w:jc w:val="center"/>
      </w:pPr>
    </w:p>
    <w:p w14:paraId="0D90C496" w14:textId="05D2698A" w:rsidR="00BF2A55" w:rsidRDefault="00BF2A55" w:rsidP="00BF2A55">
      <w:pPr>
        <w:jc w:val="center"/>
      </w:pPr>
    </w:p>
    <w:p w14:paraId="74278BB3" w14:textId="2C27578D" w:rsidR="00BF2A55" w:rsidRDefault="00BF2A55" w:rsidP="00BF2A55">
      <w:pPr>
        <w:jc w:val="center"/>
      </w:pPr>
    </w:p>
    <w:p w14:paraId="7C568A12" w14:textId="1EFBCA2E" w:rsidR="00BF2A55" w:rsidRDefault="00BF2A55" w:rsidP="00BF2A55">
      <w:pPr>
        <w:jc w:val="center"/>
      </w:pPr>
    </w:p>
    <w:p w14:paraId="3C880115" w14:textId="4873402C" w:rsidR="00BF2A55" w:rsidRDefault="00BF2A55" w:rsidP="00BF2A55">
      <w:pPr>
        <w:jc w:val="center"/>
      </w:pPr>
      <w:r>
        <w:t>Produto</w:t>
      </w:r>
    </w:p>
    <w:p w14:paraId="0871BF72" w14:textId="2218A785" w:rsidR="00BF2A55" w:rsidRDefault="00BF2A55" w:rsidP="00BF2A55">
      <w:pPr>
        <w:jc w:val="center"/>
      </w:pPr>
      <w:r>
        <w:rPr>
          <w:noProof/>
        </w:rPr>
        <w:drawing>
          <wp:inline distT="0" distB="0" distL="0" distR="0" wp14:anchorId="1B3B180D" wp14:editId="70525876">
            <wp:extent cx="5760720" cy="3670300"/>
            <wp:effectExtent l="0" t="0" r="0" b="635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6E83" w14:textId="62224179" w:rsidR="00BF2A55" w:rsidRDefault="00BF2A55" w:rsidP="00BF2A55">
      <w:pPr>
        <w:jc w:val="center"/>
      </w:pPr>
    </w:p>
    <w:p w14:paraId="5736BCD6" w14:textId="69F73D93" w:rsidR="00BF2A55" w:rsidRDefault="00BF2A55" w:rsidP="00BF2A55">
      <w:pPr>
        <w:jc w:val="center"/>
      </w:pPr>
    </w:p>
    <w:p w14:paraId="4D021674" w14:textId="6424491D" w:rsidR="00BF2A55" w:rsidRDefault="00BF2A55" w:rsidP="00BF2A55">
      <w:pPr>
        <w:jc w:val="center"/>
      </w:pPr>
    </w:p>
    <w:p w14:paraId="5F15C9BB" w14:textId="61E8EFDC" w:rsidR="00BF2A55" w:rsidRDefault="00BF2A55" w:rsidP="00BF2A55">
      <w:pPr>
        <w:jc w:val="center"/>
      </w:pPr>
    </w:p>
    <w:p w14:paraId="4046BE76" w14:textId="75059226" w:rsidR="00BF2A55" w:rsidRDefault="00BF2A55" w:rsidP="00BF2A55">
      <w:pPr>
        <w:jc w:val="center"/>
      </w:pPr>
    </w:p>
    <w:p w14:paraId="71C4C179" w14:textId="243F40F6" w:rsidR="00BF2A55" w:rsidRDefault="00BF2A55" w:rsidP="00BF2A55">
      <w:pPr>
        <w:jc w:val="center"/>
      </w:pPr>
    </w:p>
    <w:p w14:paraId="29ABD68A" w14:textId="40523650" w:rsidR="00BF2A55" w:rsidRDefault="00BF2A55" w:rsidP="00BF2A55">
      <w:pPr>
        <w:jc w:val="center"/>
      </w:pPr>
    </w:p>
    <w:p w14:paraId="2CFA6E29" w14:textId="1E60DF3B" w:rsidR="00BF2A55" w:rsidRDefault="00BF2A55" w:rsidP="00BF2A55">
      <w:pPr>
        <w:jc w:val="center"/>
      </w:pPr>
    </w:p>
    <w:p w14:paraId="0560A717" w14:textId="67F6C9DC" w:rsidR="00BF2A55" w:rsidRDefault="00BF2A55" w:rsidP="00BF2A55">
      <w:pPr>
        <w:jc w:val="center"/>
      </w:pPr>
    </w:p>
    <w:p w14:paraId="01AAF915" w14:textId="17224D49" w:rsidR="00BF2A55" w:rsidRDefault="00BF2A55" w:rsidP="00BF2A55">
      <w:pPr>
        <w:jc w:val="center"/>
      </w:pPr>
    </w:p>
    <w:p w14:paraId="19FB94E8" w14:textId="638C5947" w:rsidR="00BF2A55" w:rsidRDefault="00BF2A55" w:rsidP="00BF2A55">
      <w:pPr>
        <w:jc w:val="center"/>
      </w:pPr>
    </w:p>
    <w:p w14:paraId="1A49E032" w14:textId="1F2AAB1E" w:rsidR="00BF2A55" w:rsidRDefault="00BF2A55" w:rsidP="00BF2A55">
      <w:pPr>
        <w:jc w:val="center"/>
      </w:pPr>
    </w:p>
    <w:p w14:paraId="42F36648" w14:textId="0EA79D78" w:rsidR="00BF2A55" w:rsidRDefault="00BF2A55" w:rsidP="00BF2A55">
      <w:pPr>
        <w:jc w:val="center"/>
      </w:pPr>
    </w:p>
    <w:p w14:paraId="4F50B8BE" w14:textId="66CC3B0C" w:rsidR="00BF2A55" w:rsidRDefault="00BF2A55" w:rsidP="00BF2A55">
      <w:pPr>
        <w:jc w:val="center"/>
      </w:pPr>
    </w:p>
    <w:p w14:paraId="44021606" w14:textId="1F13B5C7" w:rsidR="00BF2A55" w:rsidRDefault="00BF2A55" w:rsidP="00BF2A55">
      <w:pPr>
        <w:jc w:val="center"/>
      </w:pPr>
    </w:p>
    <w:p w14:paraId="523165B7" w14:textId="4C17EFD4" w:rsidR="00BF2A55" w:rsidRDefault="00BF2A55" w:rsidP="00BF2A55">
      <w:pPr>
        <w:jc w:val="center"/>
      </w:pPr>
    </w:p>
    <w:p w14:paraId="4D586365" w14:textId="7575BF8A" w:rsidR="00BF2A55" w:rsidRDefault="00BF2A55" w:rsidP="00BF2A55">
      <w:pPr>
        <w:jc w:val="center"/>
      </w:pPr>
      <w:r>
        <w:t>Venda</w:t>
      </w:r>
    </w:p>
    <w:p w14:paraId="41420FC3" w14:textId="6AE9B76F" w:rsidR="00BF2A55" w:rsidRDefault="00BF2A55" w:rsidP="00BF2A55">
      <w:pPr>
        <w:jc w:val="center"/>
      </w:pPr>
      <w:r>
        <w:rPr>
          <w:noProof/>
        </w:rPr>
        <w:drawing>
          <wp:inline distT="0" distB="0" distL="0" distR="0" wp14:anchorId="232F01CE" wp14:editId="32F62430">
            <wp:extent cx="5760720" cy="4886325"/>
            <wp:effectExtent l="0" t="0" r="0" b="9525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CBEC" w14:textId="27D71517" w:rsidR="00BF2A55" w:rsidRDefault="00BF2A55" w:rsidP="00BF2A55">
      <w:pPr>
        <w:jc w:val="center"/>
      </w:pPr>
    </w:p>
    <w:p w14:paraId="0150CA0F" w14:textId="1364457E" w:rsidR="00BF2A55" w:rsidRDefault="00BF2A55" w:rsidP="00BF2A55">
      <w:pPr>
        <w:jc w:val="center"/>
      </w:pPr>
    </w:p>
    <w:p w14:paraId="08CAB46A" w14:textId="637809FB" w:rsidR="00BF2A55" w:rsidRDefault="00BF2A55" w:rsidP="00BF2A55">
      <w:pPr>
        <w:jc w:val="center"/>
      </w:pPr>
    </w:p>
    <w:p w14:paraId="0F23BE9C" w14:textId="69542F5A" w:rsidR="00BF2A55" w:rsidRDefault="00BF2A55" w:rsidP="00BF2A55">
      <w:pPr>
        <w:jc w:val="center"/>
      </w:pPr>
    </w:p>
    <w:p w14:paraId="5DA970E0" w14:textId="485C31C4" w:rsidR="00BF2A55" w:rsidRDefault="00BF2A55" w:rsidP="00BF2A55">
      <w:pPr>
        <w:jc w:val="center"/>
      </w:pPr>
    </w:p>
    <w:p w14:paraId="13EE17BA" w14:textId="30110726" w:rsidR="00BF2A55" w:rsidRDefault="00BF2A55" w:rsidP="00BF2A55">
      <w:pPr>
        <w:jc w:val="center"/>
      </w:pPr>
    </w:p>
    <w:p w14:paraId="184C08B6" w14:textId="37F6E1AB" w:rsidR="00BF2A55" w:rsidRDefault="00BF2A55" w:rsidP="00BF2A55">
      <w:pPr>
        <w:jc w:val="center"/>
      </w:pPr>
    </w:p>
    <w:p w14:paraId="153C35C4" w14:textId="41E74F1C" w:rsidR="00BF2A55" w:rsidRDefault="00BF2A55" w:rsidP="00BF2A55">
      <w:pPr>
        <w:jc w:val="center"/>
      </w:pPr>
    </w:p>
    <w:p w14:paraId="61D2B3C5" w14:textId="6B477B29" w:rsidR="00BF2A55" w:rsidRDefault="00BF2A55" w:rsidP="00BF2A55">
      <w:pPr>
        <w:jc w:val="center"/>
      </w:pPr>
    </w:p>
    <w:p w14:paraId="7A4CD892" w14:textId="711D4A8E" w:rsidR="00BF2A55" w:rsidRDefault="00BF2A55" w:rsidP="00113006"/>
    <w:p w14:paraId="0BC20A9F" w14:textId="63DBB53A" w:rsidR="00BF2A55" w:rsidRDefault="00113006" w:rsidP="00BF2A55">
      <w:pPr>
        <w:jc w:val="center"/>
      </w:pPr>
      <w:r>
        <w:lastRenderedPageBreak/>
        <w:t>Relatórios</w:t>
      </w:r>
    </w:p>
    <w:p w14:paraId="132258F9" w14:textId="288D3989" w:rsidR="00BF2A55" w:rsidRDefault="00BF2A55" w:rsidP="00BF2A55">
      <w:pPr>
        <w:jc w:val="center"/>
      </w:pPr>
    </w:p>
    <w:p w14:paraId="4CE50646" w14:textId="325C1C64" w:rsidR="00BF2A55" w:rsidRDefault="00BF2A55" w:rsidP="00BF2A55">
      <w:pPr>
        <w:jc w:val="center"/>
      </w:pPr>
      <w:r>
        <w:t>Sintético</w:t>
      </w:r>
    </w:p>
    <w:p w14:paraId="12B9ECE4" w14:textId="0F41988A" w:rsidR="00BF2A55" w:rsidRDefault="00BF2A55" w:rsidP="00BF2A55">
      <w:pPr>
        <w:jc w:val="center"/>
      </w:pPr>
      <w:r>
        <w:rPr>
          <w:noProof/>
        </w:rPr>
        <w:drawing>
          <wp:inline distT="0" distB="0" distL="0" distR="0" wp14:anchorId="2A48E4DC" wp14:editId="74CA4839">
            <wp:extent cx="4420217" cy="4039164"/>
            <wp:effectExtent l="0" t="0" r="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93EA" w14:textId="79F48B03" w:rsidR="00BF2A55" w:rsidRDefault="00BF2A55" w:rsidP="00BF2A55">
      <w:pPr>
        <w:jc w:val="center"/>
      </w:pPr>
    </w:p>
    <w:p w14:paraId="3585DD8A" w14:textId="626080B1" w:rsidR="00BF2A55" w:rsidRDefault="00BF2A55" w:rsidP="00BF2A55">
      <w:pPr>
        <w:jc w:val="center"/>
      </w:pPr>
      <w:proofErr w:type="spellStart"/>
      <w:r>
        <w:t>Analitico</w:t>
      </w:r>
      <w:proofErr w:type="spellEnd"/>
    </w:p>
    <w:p w14:paraId="2B35F9EB" w14:textId="27166788" w:rsidR="00BF2A55" w:rsidRPr="00BF2A55" w:rsidRDefault="00BF2A55" w:rsidP="00BF2A55">
      <w:pPr>
        <w:jc w:val="center"/>
      </w:pPr>
      <w:r>
        <w:rPr>
          <w:noProof/>
        </w:rPr>
        <w:drawing>
          <wp:inline distT="0" distB="0" distL="0" distR="0" wp14:anchorId="218E820F" wp14:editId="389CC9A6">
            <wp:extent cx="5153744" cy="2648320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55" w:rsidRPr="00BF2A55" w:rsidSect="005A5DE9">
      <w:headerReference w:type="default" r:id="rId17"/>
      <w:footerReference w:type="default" r:id="rId18"/>
      <w:pgSz w:w="11907" w:h="16840" w:code="9"/>
      <w:pgMar w:top="1417" w:right="1701" w:bottom="141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D2E0" w14:textId="77777777" w:rsidR="00B8098F" w:rsidRDefault="00B8098F">
      <w:pPr>
        <w:spacing w:line="240" w:lineRule="auto"/>
      </w:pPr>
      <w:r>
        <w:separator/>
      </w:r>
    </w:p>
  </w:endnote>
  <w:endnote w:type="continuationSeparator" w:id="0">
    <w:p w14:paraId="69F95D95" w14:textId="77777777" w:rsidR="00B8098F" w:rsidRDefault="00B80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31FE" w14:textId="77777777" w:rsidR="00F33BBE" w:rsidRDefault="00F33BBE" w:rsidP="00671E85">
    <w:pPr>
      <w:pStyle w:val="Rodap"/>
      <w:spacing w:line="240" w:lineRule="auto"/>
      <w:jc w:val="center"/>
      <w:rPr>
        <w:color w:val="FF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9697" w14:textId="77777777" w:rsidR="00B8098F" w:rsidRDefault="00B8098F">
      <w:pPr>
        <w:spacing w:line="240" w:lineRule="auto"/>
      </w:pPr>
      <w:bookmarkStart w:id="0" w:name="_Hlk481184532"/>
      <w:bookmarkEnd w:id="0"/>
      <w:r>
        <w:separator/>
      </w:r>
    </w:p>
  </w:footnote>
  <w:footnote w:type="continuationSeparator" w:id="0">
    <w:p w14:paraId="4D8E7A67" w14:textId="77777777" w:rsidR="00B8098F" w:rsidRDefault="00B809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3"/>
      <w:gridCol w:w="5686"/>
      <w:gridCol w:w="332"/>
    </w:tblGrid>
    <w:tr w:rsidR="00F33BBE" w14:paraId="1E673F62" w14:textId="77777777" w:rsidTr="003A35DA">
      <w:trPr>
        <w:trHeight w:val="713"/>
      </w:trPr>
      <w:tc>
        <w:tcPr>
          <w:tcW w:w="3726" w:type="dxa"/>
          <w:vAlign w:val="center"/>
        </w:tcPr>
        <w:p w14:paraId="6D206691" w14:textId="77777777" w:rsidR="00F33BBE" w:rsidRDefault="00F33BBE" w:rsidP="00CC0A4E">
          <w:r w:rsidRPr="00695EA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F7AE33B" wp14:editId="286C41AD">
                <wp:simplePos x="0" y="0"/>
                <wp:positionH relativeFrom="margin">
                  <wp:posOffset>-813435</wp:posOffset>
                </wp:positionH>
                <wp:positionV relativeFrom="topMargin">
                  <wp:posOffset>-27940</wp:posOffset>
                </wp:positionV>
                <wp:extent cx="1628775" cy="1019175"/>
                <wp:effectExtent l="0" t="0" r="0" b="0"/>
                <wp:wrapSquare wrapText="bothSides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enac_gran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397" cy="1015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42" w:type="dxa"/>
          <w:vAlign w:val="center"/>
        </w:tcPr>
        <w:p w14:paraId="0F0BC403" w14:textId="6DDC117F" w:rsidR="00F33BBE" w:rsidRDefault="00B8098F" w:rsidP="00CC0A4E">
          <w:r>
            <w:pict w14:anchorId="4EF6D1D1">
              <v:rect id="Retângulo 4" o:spid="_x0000_s1025" style="width:282.1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d="f" strokeweight="1.35pt">
                <v:textbox>
                  <w:txbxContent>
                    <w:p w14:paraId="540DBD7C" w14:textId="77777777" w:rsidR="00F33BBE" w:rsidRPr="0054321E" w:rsidRDefault="00F33BBE" w:rsidP="00651A7A">
                      <w:pPr>
                        <w:spacing w:line="240" w:lineRule="auto"/>
                        <w:jc w:val="center"/>
                        <w:rPr>
                          <w:rFonts w:cs="Arial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54321E">
                        <w:rPr>
                          <w:rFonts w:cs="Arial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Centro </w:t>
                      </w:r>
                      <w:r>
                        <w:rPr>
                          <w:rFonts w:cs="Arial"/>
                          <w:b/>
                          <w:color w:val="000000" w:themeColor="text1"/>
                          <w:sz w:val="16"/>
                          <w:szCs w:val="16"/>
                        </w:rPr>
                        <w:t>Universitário SENAC</w:t>
                      </w:r>
                    </w:p>
                    <w:p w14:paraId="2E2B2C58" w14:textId="77777777" w:rsidR="00F33BBE" w:rsidRDefault="00F33BBE" w:rsidP="00651A7A">
                      <w:pPr>
                        <w:spacing w:line="240" w:lineRule="auto"/>
                        <w:jc w:val="center"/>
                        <w:rPr>
                          <w:rFonts w:cs="Arial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Faculdade de Tecnologia em Análise e Desenvolvimento de Sistemas </w:t>
                      </w:r>
                    </w:p>
                    <w:p w14:paraId="58820F8A" w14:textId="109B017E" w:rsidR="006561A1" w:rsidRPr="0054321E" w:rsidRDefault="00F33BBE" w:rsidP="00C1027A">
                      <w:pPr>
                        <w:spacing w:line="240" w:lineRule="auto"/>
                        <w:jc w:val="center"/>
                        <w:rPr>
                          <w:rFonts w:cs="Arial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color w:val="000000" w:themeColor="text1"/>
                          <w:sz w:val="16"/>
                          <w:szCs w:val="16"/>
                        </w:rPr>
                        <w:t>Disciplina:</w:t>
                      </w:r>
                      <w:r w:rsidR="006740FF">
                        <w:rPr>
                          <w:rFonts w:cs="Arial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6561A1">
                        <w:rPr>
                          <w:rFonts w:cs="Arial"/>
                          <w:b/>
                          <w:color w:val="000000" w:themeColor="text1"/>
                          <w:sz w:val="16"/>
                          <w:szCs w:val="16"/>
                        </w:rPr>
                        <w:t>Projeto Integrador Desenvolvimento Estruturado de Sistema</w:t>
                      </w:r>
                    </w:p>
                  </w:txbxContent>
                </v:textbox>
                <w10:wrap type="none"/>
                <w10:anchorlock/>
              </v:rect>
            </w:pict>
          </w:r>
        </w:p>
      </w:tc>
      <w:tc>
        <w:tcPr>
          <w:tcW w:w="643" w:type="dxa"/>
          <w:vAlign w:val="center"/>
        </w:tcPr>
        <w:p w14:paraId="516B59F7" w14:textId="77777777" w:rsidR="00F33BBE" w:rsidRPr="00143165" w:rsidRDefault="00F33BBE" w:rsidP="00CC0A4E">
          <w:pPr>
            <w:rPr>
              <w:rFonts w:ascii="Times New Roman" w:hAnsi="Times New Roman"/>
            </w:rPr>
          </w:pPr>
          <w:r w:rsidRPr="00143165">
            <w:rPr>
              <w:rFonts w:ascii="Times New Roman" w:hAnsi="Times New Roman"/>
            </w:rPr>
            <w:fldChar w:fldCharType="begin"/>
          </w:r>
          <w:r w:rsidRPr="00143165">
            <w:rPr>
              <w:rFonts w:ascii="Times New Roman" w:hAnsi="Times New Roman"/>
            </w:rPr>
            <w:instrText>PAGE   \* MERGEFORMAT</w:instrText>
          </w:r>
          <w:r w:rsidRPr="00143165"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  <w:noProof/>
            </w:rPr>
            <w:t>3</w:t>
          </w:r>
          <w:r w:rsidRPr="00143165">
            <w:rPr>
              <w:rFonts w:ascii="Times New Roman" w:hAnsi="Times New Roman"/>
            </w:rPr>
            <w:fldChar w:fldCharType="end"/>
          </w:r>
        </w:p>
      </w:tc>
    </w:tr>
  </w:tbl>
  <w:p w14:paraId="79F76698" w14:textId="77777777" w:rsidR="00F33BBE" w:rsidRDefault="00F33BBE" w:rsidP="00D162BD">
    <w:pPr>
      <w:pStyle w:val="Cabealho"/>
      <w:ind w:right="360"/>
      <w:jc w:val="center"/>
      <w:rPr>
        <w:sz w:val="6"/>
      </w:rPr>
    </w:pPr>
  </w:p>
  <w:p w14:paraId="2327C6D0" w14:textId="77777777" w:rsidR="00F33BBE" w:rsidRPr="00D162BD" w:rsidRDefault="00F33BBE" w:rsidP="00D162BD">
    <w:pPr>
      <w:pStyle w:val="Cabealho"/>
      <w:ind w:right="360"/>
      <w:jc w:val="center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A07"/>
    <w:multiLevelType w:val="hybridMultilevel"/>
    <w:tmpl w:val="0156B52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6D2748"/>
    <w:multiLevelType w:val="hybridMultilevel"/>
    <w:tmpl w:val="499E8EC4"/>
    <w:lvl w:ilvl="0" w:tplc="4A340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F1F"/>
    <w:multiLevelType w:val="hybridMultilevel"/>
    <w:tmpl w:val="E43C64E2"/>
    <w:lvl w:ilvl="0" w:tplc="8D9E5DB2">
      <w:start w:val="1"/>
      <w:numFmt w:val="upperRoman"/>
      <w:lvlText w:val="%1."/>
      <w:lvlJc w:val="right"/>
      <w:pPr>
        <w:ind w:left="927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6579F"/>
    <w:multiLevelType w:val="multilevel"/>
    <w:tmpl w:val="3B7A1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A053182"/>
    <w:multiLevelType w:val="hybridMultilevel"/>
    <w:tmpl w:val="31AE2994"/>
    <w:lvl w:ilvl="0" w:tplc="A866E9D0">
      <w:start w:val="1"/>
      <w:numFmt w:val="lowerLetter"/>
      <w:pStyle w:val="EstiloAlnea"/>
      <w:lvlText w:val="%1)"/>
      <w:lvlJc w:val="left"/>
      <w:pPr>
        <w:tabs>
          <w:tab w:val="num" w:pos="1134"/>
        </w:tabs>
        <w:ind w:left="1134" w:hanging="42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CEB7AC7"/>
    <w:multiLevelType w:val="hybridMultilevel"/>
    <w:tmpl w:val="C2441CCC"/>
    <w:lvl w:ilvl="0" w:tplc="6E729EC6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C4D7D"/>
    <w:multiLevelType w:val="multilevel"/>
    <w:tmpl w:val="5A025D6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BEB608B"/>
    <w:multiLevelType w:val="multilevel"/>
    <w:tmpl w:val="BFBE66B0"/>
    <w:lvl w:ilvl="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1" w:hanging="1800"/>
      </w:pPr>
      <w:rPr>
        <w:rFonts w:hint="default"/>
      </w:rPr>
    </w:lvl>
  </w:abstractNum>
  <w:abstractNum w:abstractNumId="9" w15:restartNumberingAfterBreak="0">
    <w:nsid w:val="3C6D6807"/>
    <w:multiLevelType w:val="hybridMultilevel"/>
    <w:tmpl w:val="6A245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E4FBD"/>
    <w:multiLevelType w:val="hybridMultilevel"/>
    <w:tmpl w:val="289653D6"/>
    <w:lvl w:ilvl="0" w:tplc="2E4EC4D8"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5951DD2"/>
    <w:multiLevelType w:val="hybridMultilevel"/>
    <w:tmpl w:val="888E42C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B363FF"/>
    <w:multiLevelType w:val="multilevel"/>
    <w:tmpl w:val="105609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2694B18"/>
    <w:multiLevelType w:val="hybridMultilevel"/>
    <w:tmpl w:val="4F10ABFC"/>
    <w:lvl w:ilvl="0" w:tplc="6EFC2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2E2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54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CA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5A1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36B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FAC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D4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BAE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6000D1D"/>
    <w:multiLevelType w:val="hybridMultilevel"/>
    <w:tmpl w:val="7C96F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C325C"/>
    <w:multiLevelType w:val="hybridMultilevel"/>
    <w:tmpl w:val="472C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82264"/>
    <w:multiLevelType w:val="hybridMultilevel"/>
    <w:tmpl w:val="42C6F4F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8E16F4"/>
    <w:multiLevelType w:val="hybridMultilevel"/>
    <w:tmpl w:val="A8BA58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D6C1E"/>
    <w:multiLevelType w:val="hybridMultilevel"/>
    <w:tmpl w:val="EF8EDF64"/>
    <w:lvl w:ilvl="0" w:tplc="527A80AC">
      <w:numFmt w:val="bullet"/>
      <w:lvlText w:val=""/>
      <w:lvlJc w:val="left"/>
      <w:pPr>
        <w:ind w:left="792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"/>
  </w:num>
  <w:num w:numId="5">
    <w:abstractNumId w:val="15"/>
  </w:num>
  <w:num w:numId="6">
    <w:abstractNumId w:val="3"/>
  </w:num>
  <w:num w:numId="7">
    <w:abstractNumId w:val="18"/>
  </w:num>
  <w:num w:numId="8">
    <w:abstractNumId w:val="8"/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7"/>
  </w:num>
  <w:num w:numId="12">
    <w:abstractNumId w:val="12"/>
  </w:num>
  <w:num w:numId="13">
    <w:abstractNumId w:val="9"/>
  </w:num>
  <w:num w:numId="14">
    <w:abstractNumId w:val="7"/>
  </w:num>
  <w:num w:numId="15">
    <w:abstractNumId w:val="4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3"/>
  </w:num>
  <w:num w:numId="22">
    <w:abstractNumId w:val="19"/>
  </w:num>
  <w:num w:numId="23">
    <w:abstractNumId w:val="0"/>
  </w:num>
  <w:num w:numId="24">
    <w:abstractNumId w:val="2"/>
  </w:num>
  <w:num w:numId="25">
    <w:abstractNumId w:val="14"/>
  </w:num>
  <w:num w:numId="26">
    <w:abstractNumId w:val="20"/>
  </w:num>
  <w:num w:numId="27">
    <w:abstractNumId w:val="10"/>
  </w:num>
  <w:num w:numId="2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2E08"/>
    <w:rsid w:val="00000535"/>
    <w:rsid w:val="00001F27"/>
    <w:rsid w:val="00006FA7"/>
    <w:rsid w:val="000078AF"/>
    <w:rsid w:val="00010705"/>
    <w:rsid w:val="000113DC"/>
    <w:rsid w:val="00013265"/>
    <w:rsid w:val="0001382B"/>
    <w:rsid w:val="00016503"/>
    <w:rsid w:val="00017BDD"/>
    <w:rsid w:val="000209DF"/>
    <w:rsid w:val="00022785"/>
    <w:rsid w:val="00026C12"/>
    <w:rsid w:val="0003055F"/>
    <w:rsid w:val="000330DE"/>
    <w:rsid w:val="0003585A"/>
    <w:rsid w:val="00041357"/>
    <w:rsid w:val="00041840"/>
    <w:rsid w:val="00041BDB"/>
    <w:rsid w:val="00042F60"/>
    <w:rsid w:val="00043A98"/>
    <w:rsid w:val="000453C9"/>
    <w:rsid w:val="00050462"/>
    <w:rsid w:val="0005406A"/>
    <w:rsid w:val="000546D0"/>
    <w:rsid w:val="00054AAC"/>
    <w:rsid w:val="00055FF0"/>
    <w:rsid w:val="00061041"/>
    <w:rsid w:val="0006628F"/>
    <w:rsid w:val="000663BA"/>
    <w:rsid w:val="000704DD"/>
    <w:rsid w:val="00070A47"/>
    <w:rsid w:val="00071A22"/>
    <w:rsid w:val="00077239"/>
    <w:rsid w:val="000777A1"/>
    <w:rsid w:val="0008201E"/>
    <w:rsid w:val="00084A64"/>
    <w:rsid w:val="00090CCB"/>
    <w:rsid w:val="00090E36"/>
    <w:rsid w:val="00095379"/>
    <w:rsid w:val="00097691"/>
    <w:rsid w:val="000A05F4"/>
    <w:rsid w:val="000A43F2"/>
    <w:rsid w:val="000A7AB7"/>
    <w:rsid w:val="000B2726"/>
    <w:rsid w:val="000B308A"/>
    <w:rsid w:val="000B714C"/>
    <w:rsid w:val="000C5365"/>
    <w:rsid w:val="000D00C1"/>
    <w:rsid w:val="000D1D9A"/>
    <w:rsid w:val="000D6838"/>
    <w:rsid w:val="000E061D"/>
    <w:rsid w:val="000E064F"/>
    <w:rsid w:val="000E09F2"/>
    <w:rsid w:val="000E3E33"/>
    <w:rsid w:val="000E42E9"/>
    <w:rsid w:val="000E5CEA"/>
    <w:rsid w:val="000E5ECD"/>
    <w:rsid w:val="000E642D"/>
    <w:rsid w:val="000E64AA"/>
    <w:rsid w:val="000E737D"/>
    <w:rsid w:val="000F05F9"/>
    <w:rsid w:val="000F0A0E"/>
    <w:rsid w:val="000F49E1"/>
    <w:rsid w:val="000F7145"/>
    <w:rsid w:val="00100F59"/>
    <w:rsid w:val="001018A1"/>
    <w:rsid w:val="0010200B"/>
    <w:rsid w:val="00102F7F"/>
    <w:rsid w:val="00111900"/>
    <w:rsid w:val="00111E1E"/>
    <w:rsid w:val="00113006"/>
    <w:rsid w:val="00125AF5"/>
    <w:rsid w:val="00136F55"/>
    <w:rsid w:val="00137D29"/>
    <w:rsid w:val="00137DAC"/>
    <w:rsid w:val="001413C9"/>
    <w:rsid w:val="00143165"/>
    <w:rsid w:val="001517AF"/>
    <w:rsid w:val="00151F9D"/>
    <w:rsid w:val="00152122"/>
    <w:rsid w:val="00152B40"/>
    <w:rsid w:val="00153288"/>
    <w:rsid w:val="00156670"/>
    <w:rsid w:val="0015716B"/>
    <w:rsid w:val="001600BC"/>
    <w:rsid w:val="00161474"/>
    <w:rsid w:val="00162A85"/>
    <w:rsid w:val="00162E8E"/>
    <w:rsid w:val="00163511"/>
    <w:rsid w:val="00165222"/>
    <w:rsid w:val="00165314"/>
    <w:rsid w:val="001661D8"/>
    <w:rsid w:val="00167ED5"/>
    <w:rsid w:val="00170E42"/>
    <w:rsid w:val="00171C2D"/>
    <w:rsid w:val="00172622"/>
    <w:rsid w:val="00172E59"/>
    <w:rsid w:val="00176D53"/>
    <w:rsid w:val="00177EBA"/>
    <w:rsid w:val="001801F0"/>
    <w:rsid w:val="0018224E"/>
    <w:rsid w:val="00184582"/>
    <w:rsid w:val="00186A50"/>
    <w:rsid w:val="00187E16"/>
    <w:rsid w:val="00190679"/>
    <w:rsid w:val="00190E40"/>
    <w:rsid w:val="001910B2"/>
    <w:rsid w:val="00191EAF"/>
    <w:rsid w:val="001A30EE"/>
    <w:rsid w:val="001A6C11"/>
    <w:rsid w:val="001B0C9B"/>
    <w:rsid w:val="001B3064"/>
    <w:rsid w:val="001C193B"/>
    <w:rsid w:val="001C2FF0"/>
    <w:rsid w:val="001C521A"/>
    <w:rsid w:val="001C52B2"/>
    <w:rsid w:val="001C727B"/>
    <w:rsid w:val="001C7D42"/>
    <w:rsid w:val="001D0723"/>
    <w:rsid w:val="001D216C"/>
    <w:rsid w:val="001D4C01"/>
    <w:rsid w:val="001D5B24"/>
    <w:rsid w:val="001D6E49"/>
    <w:rsid w:val="001E1825"/>
    <w:rsid w:val="001E1A1B"/>
    <w:rsid w:val="001E2454"/>
    <w:rsid w:val="001E26E6"/>
    <w:rsid w:val="001E4548"/>
    <w:rsid w:val="001F0E67"/>
    <w:rsid w:val="001F3B69"/>
    <w:rsid w:val="001F6172"/>
    <w:rsid w:val="001F646C"/>
    <w:rsid w:val="001F6D76"/>
    <w:rsid w:val="001F6FB6"/>
    <w:rsid w:val="00201346"/>
    <w:rsid w:val="002029EA"/>
    <w:rsid w:val="00207E1E"/>
    <w:rsid w:val="002217B4"/>
    <w:rsid w:val="002253EF"/>
    <w:rsid w:val="00225CED"/>
    <w:rsid w:val="00226310"/>
    <w:rsid w:val="00227E2B"/>
    <w:rsid w:val="00231EE4"/>
    <w:rsid w:val="00233819"/>
    <w:rsid w:val="00243A36"/>
    <w:rsid w:val="002534D8"/>
    <w:rsid w:val="002639C7"/>
    <w:rsid w:val="00264840"/>
    <w:rsid w:val="00266181"/>
    <w:rsid w:val="002669DA"/>
    <w:rsid w:val="00266D8C"/>
    <w:rsid w:val="002679EB"/>
    <w:rsid w:val="00272567"/>
    <w:rsid w:val="00274A8E"/>
    <w:rsid w:val="00275357"/>
    <w:rsid w:val="00276654"/>
    <w:rsid w:val="0028230F"/>
    <w:rsid w:val="00284F95"/>
    <w:rsid w:val="00286DDA"/>
    <w:rsid w:val="00293B55"/>
    <w:rsid w:val="00295455"/>
    <w:rsid w:val="002A4E64"/>
    <w:rsid w:val="002B01A6"/>
    <w:rsid w:val="002B13F8"/>
    <w:rsid w:val="002B1D25"/>
    <w:rsid w:val="002B52FA"/>
    <w:rsid w:val="002B667E"/>
    <w:rsid w:val="002B73A7"/>
    <w:rsid w:val="002C1B0E"/>
    <w:rsid w:val="002D0D15"/>
    <w:rsid w:val="002D2A45"/>
    <w:rsid w:val="002D65E2"/>
    <w:rsid w:val="002E14D0"/>
    <w:rsid w:val="002E7F2E"/>
    <w:rsid w:val="002F10AC"/>
    <w:rsid w:val="002F10DF"/>
    <w:rsid w:val="002F1563"/>
    <w:rsid w:val="002F2186"/>
    <w:rsid w:val="002F34A0"/>
    <w:rsid w:val="002F68EF"/>
    <w:rsid w:val="002F75BE"/>
    <w:rsid w:val="002F7642"/>
    <w:rsid w:val="00300058"/>
    <w:rsid w:val="00301377"/>
    <w:rsid w:val="003033C0"/>
    <w:rsid w:val="00306554"/>
    <w:rsid w:val="00310456"/>
    <w:rsid w:val="00313AFD"/>
    <w:rsid w:val="0031576C"/>
    <w:rsid w:val="00320C44"/>
    <w:rsid w:val="003305B2"/>
    <w:rsid w:val="003310D3"/>
    <w:rsid w:val="00331BCB"/>
    <w:rsid w:val="003327E3"/>
    <w:rsid w:val="00335BA8"/>
    <w:rsid w:val="00341319"/>
    <w:rsid w:val="00342933"/>
    <w:rsid w:val="00343E25"/>
    <w:rsid w:val="0034428D"/>
    <w:rsid w:val="00344423"/>
    <w:rsid w:val="003449A4"/>
    <w:rsid w:val="00350DDA"/>
    <w:rsid w:val="00356F6F"/>
    <w:rsid w:val="00362A35"/>
    <w:rsid w:val="00365ACC"/>
    <w:rsid w:val="00367E3F"/>
    <w:rsid w:val="00371250"/>
    <w:rsid w:val="003718C7"/>
    <w:rsid w:val="0037537C"/>
    <w:rsid w:val="0037549B"/>
    <w:rsid w:val="00376493"/>
    <w:rsid w:val="003768CF"/>
    <w:rsid w:val="00380C20"/>
    <w:rsid w:val="00384A82"/>
    <w:rsid w:val="003851CA"/>
    <w:rsid w:val="00385BFC"/>
    <w:rsid w:val="003878E6"/>
    <w:rsid w:val="0039049C"/>
    <w:rsid w:val="00391140"/>
    <w:rsid w:val="003920AA"/>
    <w:rsid w:val="00396FB3"/>
    <w:rsid w:val="003A1084"/>
    <w:rsid w:val="003A35DA"/>
    <w:rsid w:val="003A417D"/>
    <w:rsid w:val="003A4C50"/>
    <w:rsid w:val="003A674F"/>
    <w:rsid w:val="003B232D"/>
    <w:rsid w:val="003B4D33"/>
    <w:rsid w:val="003B5DEA"/>
    <w:rsid w:val="003B78DF"/>
    <w:rsid w:val="003C0B6E"/>
    <w:rsid w:val="003D081B"/>
    <w:rsid w:val="003D1243"/>
    <w:rsid w:val="003D5B6F"/>
    <w:rsid w:val="003D5CB6"/>
    <w:rsid w:val="003D7B61"/>
    <w:rsid w:val="003F39B3"/>
    <w:rsid w:val="004028D7"/>
    <w:rsid w:val="00405583"/>
    <w:rsid w:val="0041126E"/>
    <w:rsid w:val="004116D5"/>
    <w:rsid w:val="00413ED4"/>
    <w:rsid w:val="004209D7"/>
    <w:rsid w:val="0042243B"/>
    <w:rsid w:val="00424FD6"/>
    <w:rsid w:val="004319F8"/>
    <w:rsid w:val="004328F6"/>
    <w:rsid w:val="00433A55"/>
    <w:rsid w:val="004450FE"/>
    <w:rsid w:val="004472AC"/>
    <w:rsid w:val="0045021F"/>
    <w:rsid w:val="00455EDC"/>
    <w:rsid w:val="004600C1"/>
    <w:rsid w:val="00463CEF"/>
    <w:rsid w:val="004705B9"/>
    <w:rsid w:val="00470BCF"/>
    <w:rsid w:val="004801EB"/>
    <w:rsid w:val="0048098D"/>
    <w:rsid w:val="00482DA0"/>
    <w:rsid w:val="004859AC"/>
    <w:rsid w:val="00486A31"/>
    <w:rsid w:val="00492250"/>
    <w:rsid w:val="00492644"/>
    <w:rsid w:val="00495147"/>
    <w:rsid w:val="004A335C"/>
    <w:rsid w:val="004A558F"/>
    <w:rsid w:val="004B1410"/>
    <w:rsid w:val="004B2384"/>
    <w:rsid w:val="004B4190"/>
    <w:rsid w:val="004B650D"/>
    <w:rsid w:val="004C04D6"/>
    <w:rsid w:val="004C1B6B"/>
    <w:rsid w:val="004C5769"/>
    <w:rsid w:val="004D1276"/>
    <w:rsid w:val="004D5EF1"/>
    <w:rsid w:val="004D7C7E"/>
    <w:rsid w:val="004E0C7D"/>
    <w:rsid w:val="004E1663"/>
    <w:rsid w:val="004E1C2A"/>
    <w:rsid w:val="004E3347"/>
    <w:rsid w:val="004E35BD"/>
    <w:rsid w:val="004F5489"/>
    <w:rsid w:val="00500326"/>
    <w:rsid w:val="005005A5"/>
    <w:rsid w:val="005011AD"/>
    <w:rsid w:val="00504B90"/>
    <w:rsid w:val="005051EA"/>
    <w:rsid w:val="00512F79"/>
    <w:rsid w:val="00517718"/>
    <w:rsid w:val="00522940"/>
    <w:rsid w:val="00526ACF"/>
    <w:rsid w:val="005300A3"/>
    <w:rsid w:val="00531144"/>
    <w:rsid w:val="005348E3"/>
    <w:rsid w:val="0053712B"/>
    <w:rsid w:val="00537EB9"/>
    <w:rsid w:val="0054074E"/>
    <w:rsid w:val="0054321E"/>
    <w:rsid w:val="00544646"/>
    <w:rsid w:val="0054479D"/>
    <w:rsid w:val="00544EE5"/>
    <w:rsid w:val="0054591E"/>
    <w:rsid w:val="005515EB"/>
    <w:rsid w:val="005520B1"/>
    <w:rsid w:val="00557872"/>
    <w:rsid w:val="0056070D"/>
    <w:rsid w:val="0056094B"/>
    <w:rsid w:val="00562F76"/>
    <w:rsid w:val="005630D0"/>
    <w:rsid w:val="0056342B"/>
    <w:rsid w:val="00566EE5"/>
    <w:rsid w:val="00570D6E"/>
    <w:rsid w:val="00573A12"/>
    <w:rsid w:val="005747F7"/>
    <w:rsid w:val="005764A9"/>
    <w:rsid w:val="00582240"/>
    <w:rsid w:val="0058330E"/>
    <w:rsid w:val="00583984"/>
    <w:rsid w:val="005849A9"/>
    <w:rsid w:val="00585A2B"/>
    <w:rsid w:val="005865F2"/>
    <w:rsid w:val="00590E8F"/>
    <w:rsid w:val="005A0DAC"/>
    <w:rsid w:val="005A13D2"/>
    <w:rsid w:val="005A1FE9"/>
    <w:rsid w:val="005A5DE9"/>
    <w:rsid w:val="005A6166"/>
    <w:rsid w:val="005A6E92"/>
    <w:rsid w:val="005B266B"/>
    <w:rsid w:val="005B3567"/>
    <w:rsid w:val="005B537A"/>
    <w:rsid w:val="005B6391"/>
    <w:rsid w:val="005B721A"/>
    <w:rsid w:val="005C30F7"/>
    <w:rsid w:val="005C4E18"/>
    <w:rsid w:val="005C5B0B"/>
    <w:rsid w:val="005D5069"/>
    <w:rsid w:val="005D6B6B"/>
    <w:rsid w:val="005E2F1A"/>
    <w:rsid w:val="005F2D86"/>
    <w:rsid w:val="005F47DA"/>
    <w:rsid w:val="00601C78"/>
    <w:rsid w:val="0060263C"/>
    <w:rsid w:val="00602FE5"/>
    <w:rsid w:val="006053C8"/>
    <w:rsid w:val="0060573F"/>
    <w:rsid w:val="006076FF"/>
    <w:rsid w:val="00612CEF"/>
    <w:rsid w:val="00614D49"/>
    <w:rsid w:val="006265A2"/>
    <w:rsid w:val="00626669"/>
    <w:rsid w:val="00626B5C"/>
    <w:rsid w:val="00631CD0"/>
    <w:rsid w:val="006351D9"/>
    <w:rsid w:val="0064079B"/>
    <w:rsid w:val="00642C02"/>
    <w:rsid w:val="00643A2D"/>
    <w:rsid w:val="00644C50"/>
    <w:rsid w:val="00650985"/>
    <w:rsid w:val="00650FD1"/>
    <w:rsid w:val="00651A7A"/>
    <w:rsid w:val="006533C3"/>
    <w:rsid w:val="00654E46"/>
    <w:rsid w:val="00655A7B"/>
    <w:rsid w:val="00655EC1"/>
    <w:rsid w:val="006561A1"/>
    <w:rsid w:val="006569DE"/>
    <w:rsid w:val="00656BA7"/>
    <w:rsid w:val="006603ED"/>
    <w:rsid w:val="006614B7"/>
    <w:rsid w:val="00661694"/>
    <w:rsid w:val="0066203A"/>
    <w:rsid w:val="006621B7"/>
    <w:rsid w:val="00666747"/>
    <w:rsid w:val="00666DDB"/>
    <w:rsid w:val="00670E4E"/>
    <w:rsid w:val="00671E85"/>
    <w:rsid w:val="00673778"/>
    <w:rsid w:val="00673A72"/>
    <w:rsid w:val="006740FF"/>
    <w:rsid w:val="00677290"/>
    <w:rsid w:val="006775EF"/>
    <w:rsid w:val="00680FB7"/>
    <w:rsid w:val="006833ED"/>
    <w:rsid w:val="00685F26"/>
    <w:rsid w:val="00690137"/>
    <w:rsid w:val="006909EC"/>
    <w:rsid w:val="00690C5F"/>
    <w:rsid w:val="00691E42"/>
    <w:rsid w:val="00692021"/>
    <w:rsid w:val="00694489"/>
    <w:rsid w:val="00695919"/>
    <w:rsid w:val="006959A7"/>
    <w:rsid w:val="00695EA1"/>
    <w:rsid w:val="00696709"/>
    <w:rsid w:val="006970E3"/>
    <w:rsid w:val="006975F3"/>
    <w:rsid w:val="006A2E0B"/>
    <w:rsid w:val="006A4E58"/>
    <w:rsid w:val="006A72D2"/>
    <w:rsid w:val="006B2DDB"/>
    <w:rsid w:val="006B3E5F"/>
    <w:rsid w:val="006B73AF"/>
    <w:rsid w:val="006C0EF6"/>
    <w:rsid w:val="006C13AA"/>
    <w:rsid w:val="006C727E"/>
    <w:rsid w:val="006D4A30"/>
    <w:rsid w:val="006D5723"/>
    <w:rsid w:val="006E663B"/>
    <w:rsid w:val="006F0244"/>
    <w:rsid w:val="006F0BB9"/>
    <w:rsid w:val="006F2B68"/>
    <w:rsid w:val="006F3C4C"/>
    <w:rsid w:val="006F4CCA"/>
    <w:rsid w:val="006F6FAF"/>
    <w:rsid w:val="006F782C"/>
    <w:rsid w:val="00701745"/>
    <w:rsid w:val="00701AF3"/>
    <w:rsid w:val="00701FCB"/>
    <w:rsid w:val="007032F6"/>
    <w:rsid w:val="00705080"/>
    <w:rsid w:val="00707DFF"/>
    <w:rsid w:val="007108DC"/>
    <w:rsid w:val="00710FC8"/>
    <w:rsid w:val="00715713"/>
    <w:rsid w:val="00721491"/>
    <w:rsid w:val="00723143"/>
    <w:rsid w:val="0073142D"/>
    <w:rsid w:val="0073323D"/>
    <w:rsid w:val="00743121"/>
    <w:rsid w:val="0075226F"/>
    <w:rsid w:val="00752D17"/>
    <w:rsid w:val="00753BDE"/>
    <w:rsid w:val="0075551C"/>
    <w:rsid w:val="007601E8"/>
    <w:rsid w:val="00760CD9"/>
    <w:rsid w:val="00762EEB"/>
    <w:rsid w:val="00765514"/>
    <w:rsid w:val="007716AA"/>
    <w:rsid w:val="00771B6C"/>
    <w:rsid w:val="007803E1"/>
    <w:rsid w:val="00781AAE"/>
    <w:rsid w:val="00784A5C"/>
    <w:rsid w:val="00784B14"/>
    <w:rsid w:val="007870B7"/>
    <w:rsid w:val="00794CC6"/>
    <w:rsid w:val="007A4239"/>
    <w:rsid w:val="007A4956"/>
    <w:rsid w:val="007A60D1"/>
    <w:rsid w:val="007B2C70"/>
    <w:rsid w:val="007B3611"/>
    <w:rsid w:val="007B4C2A"/>
    <w:rsid w:val="007B5ED1"/>
    <w:rsid w:val="007C0EB0"/>
    <w:rsid w:val="007C44A6"/>
    <w:rsid w:val="007C5D74"/>
    <w:rsid w:val="007C6664"/>
    <w:rsid w:val="007D0B82"/>
    <w:rsid w:val="007D4A8B"/>
    <w:rsid w:val="007D7F06"/>
    <w:rsid w:val="007E04A7"/>
    <w:rsid w:val="007E21BE"/>
    <w:rsid w:val="007E3776"/>
    <w:rsid w:val="007E529B"/>
    <w:rsid w:val="007F3DF1"/>
    <w:rsid w:val="007F430E"/>
    <w:rsid w:val="007F4D9E"/>
    <w:rsid w:val="007F5A58"/>
    <w:rsid w:val="007F7359"/>
    <w:rsid w:val="0080068B"/>
    <w:rsid w:val="00800807"/>
    <w:rsid w:val="008010BB"/>
    <w:rsid w:val="0080403F"/>
    <w:rsid w:val="00804BF2"/>
    <w:rsid w:val="00804CB6"/>
    <w:rsid w:val="0080626E"/>
    <w:rsid w:val="008149AE"/>
    <w:rsid w:val="00814DAD"/>
    <w:rsid w:val="0081658A"/>
    <w:rsid w:val="008167F9"/>
    <w:rsid w:val="0082049A"/>
    <w:rsid w:val="00820FDE"/>
    <w:rsid w:val="00824AF6"/>
    <w:rsid w:val="00825550"/>
    <w:rsid w:val="00827C1C"/>
    <w:rsid w:val="008307D0"/>
    <w:rsid w:val="008310AB"/>
    <w:rsid w:val="00835B2F"/>
    <w:rsid w:val="00842E03"/>
    <w:rsid w:val="00843801"/>
    <w:rsid w:val="0084521B"/>
    <w:rsid w:val="008464D8"/>
    <w:rsid w:val="00847E6B"/>
    <w:rsid w:val="00856636"/>
    <w:rsid w:val="008569E1"/>
    <w:rsid w:val="0086222C"/>
    <w:rsid w:val="00864459"/>
    <w:rsid w:val="00865928"/>
    <w:rsid w:val="0086605F"/>
    <w:rsid w:val="00875309"/>
    <w:rsid w:val="00875B3B"/>
    <w:rsid w:val="008804B3"/>
    <w:rsid w:val="00880AC0"/>
    <w:rsid w:val="008825C4"/>
    <w:rsid w:val="00883804"/>
    <w:rsid w:val="00885F72"/>
    <w:rsid w:val="00886C11"/>
    <w:rsid w:val="00891354"/>
    <w:rsid w:val="0089345D"/>
    <w:rsid w:val="008943E9"/>
    <w:rsid w:val="00895062"/>
    <w:rsid w:val="008A7608"/>
    <w:rsid w:val="008B42A4"/>
    <w:rsid w:val="008B6481"/>
    <w:rsid w:val="008C115A"/>
    <w:rsid w:val="008C2E15"/>
    <w:rsid w:val="008C30A9"/>
    <w:rsid w:val="008C5A9F"/>
    <w:rsid w:val="008C63B7"/>
    <w:rsid w:val="008D6E4A"/>
    <w:rsid w:val="008E1EB5"/>
    <w:rsid w:val="008E296E"/>
    <w:rsid w:val="008E4F6F"/>
    <w:rsid w:val="008E5D99"/>
    <w:rsid w:val="008F03BF"/>
    <w:rsid w:val="008F2B90"/>
    <w:rsid w:val="008F4171"/>
    <w:rsid w:val="008F6A30"/>
    <w:rsid w:val="00902E08"/>
    <w:rsid w:val="0090362D"/>
    <w:rsid w:val="00905977"/>
    <w:rsid w:val="00907087"/>
    <w:rsid w:val="009129F6"/>
    <w:rsid w:val="00917885"/>
    <w:rsid w:val="00926F43"/>
    <w:rsid w:val="00933358"/>
    <w:rsid w:val="009338B8"/>
    <w:rsid w:val="009342DA"/>
    <w:rsid w:val="00934E9A"/>
    <w:rsid w:val="00935606"/>
    <w:rsid w:val="009358DF"/>
    <w:rsid w:val="0093780F"/>
    <w:rsid w:val="00940E5A"/>
    <w:rsid w:val="00941B14"/>
    <w:rsid w:val="009426AF"/>
    <w:rsid w:val="00944911"/>
    <w:rsid w:val="00946A33"/>
    <w:rsid w:val="0095089B"/>
    <w:rsid w:val="00950C12"/>
    <w:rsid w:val="00951863"/>
    <w:rsid w:val="00953BF5"/>
    <w:rsid w:val="00954CF0"/>
    <w:rsid w:val="00956433"/>
    <w:rsid w:val="00956C10"/>
    <w:rsid w:val="00963F49"/>
    <w:rsid w:val="00970181"/>
    <w:rsid w:val="00973BE5"/>
    <w:rsid w:val="00975847"/>
    <w:rsid w:val="009816B8"/>
    <w:rsid w:val="0098195F"/>
    <w:rsid w:val="00982948"/>
    <w:rsid w:val="0098321A"/>
    <w:rsid w:val="0098344A"/>
    <w:rsid w:val="009856D3"/>
    <w:rsid w:val="00986621"/>
    <w:rsid w:val="00986D1A"/>
    <w:rsid w:val="00987CFB"/>
    <w:rsid w:val="009978EF"/>
    <w:rsid w:val="009A067A"/>
    <w:rsid w:val="009A12B2"/>
    <w:rsid w:val="009A4371"/>
    <w:rsid w:val="009B2A54"/>
    <w:rsid w:val="009B3A70"/>
    <w:rsid w:val="009B474E"/>
    <w:rsid w:val="009B5548"/>
    <w:rsid w:val="009B56E0"/>
    <w:rsid w:val="009B6148"/>
    <w:rsid w:val="009C07FF"/>
    <w:rsid w:val="009C0ED7"/>
    <w:rsid w:val="009C3C95"/>
    <w:rsid w:val="009C579A"/>
    <w:rsid w:val="009C7B72"/>
    <w:rsid w:val="009D1818"/>
    <w:rsid w:val="009D23F6"/>
    <w:rsid w:val="009D53D8"/>
    <w:rsid w:val="009D6FDF"/>
    <w:rsid w:val="009E2C27"/>
    <w:rsid w:val="009E353F"/>
    <w:rsid w:val="009E56FC"/>
    <w:rsid w:val="009E58B4"/>
    <w:rsid w:val="009E5B43"/>
    <w:rsid w:val="009E7BB1"/>
    <w:rsid w:val="009F36AF"/>
    <w:rsid w:val="009F62F6"/>
    <w:rsid w:val="009F6E91"/>
    <w:rsid w:val="009F789F"/>
    <w:rsid w:val="00A00162"/>
    <w:rsid w:val="00A0167A"/>
    <w:rsid w:val="00A0170E"/>
    <w:rsid w:val="00A0229E"/>
    <w:rsid w:val="00A07AC8"/>
    <w:rsid w:val="00A11C35"/>
    <w:rsid w:val="00A14824"/>
    <w:rsid w:val="00A17663"/>
    <w:rsid w:val="00A22C39"/>
    <w:rsid w:val="00A259EE"/>
    <w:rsid w:val="00A269C9"/>
    <w:rsid w:val="00A27376"/>
    <w:rsid w:val="00A41AEB"/>
    <w:rsid w:val="00A41BE1"/>
    <w:rsid w:val="00A511FF"/>
    <w:rsid w:val="00A52332"/>
    <w:rsid w:val="00A542C0"/>
    <w:rsid w:val="00A543A5"/>
    <w:rsid w:val="00A54F4C"/>
    <w:rsid w:val="00A55AD3"/>
    <w:rsid w:val="00A611C4"/>
    <w:rsid w:val="00A62C33"/>
    <w:rsid w:val="00A62EF8"/>
    <w:rsid w:val="00A64820"/>
    <w:rsid w:val="00A6487D"/>
    <w:rsid w:val="00A64D7E"/>
    <w:rsid w:val="00A66A22"/>
    <w:rsid w:val="00A66C7A"/>
    <w:rsid w:val="00A67305"/>
    <w:rsid w:val="00A70063"/>
    <w:rsid w:val="00A704E6"/>
    <w:rsid w:val="00A750C2"/>
    <w:rsid w:val="00A8334D"/>
    <w:rsid w:val="00A83FD6"/>
    <w:rsid w:val="00A85B52"/>
    <w:rsid w:val="00A87E3C"/>
    <w:rsid w:val="00A936E1"/>
    <w:rsid w:val="00AA101D"/>
    <w:rsid w:val="00AA28DA"/>
    <w:rsid w:val="00AA2BA4"/>
    <w:rsid w:val="00AA7A85"/>
    <w:rsid w:val="00AA7B23"/>
    <w:rsid w:val="00AB0229"/>
    <w:rsid w:val="00AB0474"/>
    <w:rsid w:val="00AB251B"/>
    <w:rsid w:val="00AB4F39"/>
    <w:rsid w:val="00AB58FE"/>
    <w:rsid w:val="00AB75F6"/>
    <w:rsid w:val="00AC241A"/>
    <w:rsid w:val="00AC3FA3"/>
    <w:rsid w:val="00AE0B83"/>
    <w:rsid w:val="00AE393D"/>
    <w:rsid w:val="00AE5019"/>
    <w:rsid w:val="00AE57E8"/>
    <w:rsid w:val="00B0288F"/>
    <w:rsid w:val="00B02AEF"/>
    <w:rsid w:val="00B049B5"/>
    <w:rsid w:val="00B116B7"/>
    <w:rsid w:val="00B123A2"/>
    <w:rsid w:val="00B12662"/>
    <w:rsid w:val="00B206CF"/>
    <w:rsid w:val="00B20F50"/>
    <w:rsid w:val="00B21CC7"/>
    <w:rsid w:val="00B24C01"/>
    <w:rsid w:val="00B25013"/>
    <w:rsid w:val="00B366A0"/>
    <w:rsid w:val="00B37134"/>
    <w:rsid w:val="00B37519"/>
    <w:rsid w:val="00B37858"/>
    <w:rsid w:val="00B40921"/>
    <w:rsid w:val="00B4158A"/>
    <w:rsid w:val="00B41B9E"/>
    <w:rsid w:val="00B45807"/>
    <w:rsid w:val="00B477BC"/>
    <w:rsid w:val="00B51207"/>
    <w:rsid w:val="00B54085"/>
    <w:rsid w:val="00B552C8"/>
    <w:rsid w:val="00B5610C"/>
    <w:rsid w:val="00B575BF"/>
    <w:rsid w:val="00B62F6F"/>
    <w:rsid w:val="00B642A9"/>
    <w:rsid w:val="00B66F66"/>
    <w:rsid w:val="00B70F86"/>
    <w:rsid w:val="00B8098F"/>
    <w:rsid w:val="00B865BC"/>
    <w:rsid w:val="00B900C6"/>
    <w:rsid w:val="00B920EF"/>
    <w:rsid w:val="00B96FE0"/>
    <w:rsid w:val="00B970A6"/>
    <w:rsid w:val="00BA793B"/>
    <w:rsid w:val="00BB44CD"/>
    <w:rsid w:val="00BB4BAC"/>
    <w:rsid w:val="00BB6906"/>
    <w:rsid w:val="00BC353F"/>
    <w:rsid w:val="00BC3F16"/>
    <w:rsid w:val="00BC78D2"/>
    <w:rsid w:val="00BD078A"/>
    <w:rsid w:val="00BD215F"/>
    <w:rsid w:val="00BD67A0"/>
    <w:rsid w:val="00BD6F0D"/>
    <w:rsid w:val="00BE1ED2"/>
    <w:rsid w:val="00BE5069"/>
    <w:rsid w:val="00BE6537"/>
    <w:rsid w:val="00BF17D4"/>
    <w:rsid w:val="00BF2A55"/>
    <w:rsid w:val="00BF369B"/>
    <w:rsid w:val="00BF3B0E"/>
    <w:rsid w:val="00BF679E"/>
    <w:rsid w:val="00C00003"/>
    <w:rsid w:val="00C00C2D"/>
    <w:rsid w:val="00C013C1"/>
    <w:rsid w:val="00C075A9"/>
    <w:rsid w:val="00C1027A"/>
    <w:rsid w:val="00C1048D"/>
    <w:rsid w:val="00C1401E"/>
    <w:rsid w:val="00C204AF"/>
    <w:rsid w:val="00C24805"/>
    <w:rsid w:val="00C25671"/>
    <w:rsid w:val="00C26A94"/>
    <w:rsid w:val="00C324CA"/>
    <w:rsid w:val="00C34602"/>
    <w:rsid w:val="00C36FBE"/>
    <w:rsid w:val="00C4466B"/>
    <w:rsid w:val="00C45A2A"/>
    <w:rsid w:val="00C47F83"/>
    <w:rsid w:val="00C517FB"/>
    <w:rsid w:val="00C54961"/>
    <w:rsid w:val="00C568F0"/>
    <w:rsid w:val="00C5692A"/>
    <w:rsid w:val="00C57649"/>
    <w:rsid w:val="00C62CB2"/>
    <w:rsid w:val="00C62E57"/>
    <w:rsid w:val="00C664AF"/>
    <w:rsid w:val="00C70CE4"/>
    <w:rsid w:val="00C72022"/>
    <w:rsid w:val="00C73C18"/>
    <w:rsid w:val="00C74E49"/>
    <w:rsid w:val="00C7759A"/>
    <w:rsid w:val="00C86758"/>
    <w:rsid w:val="00C8799B"/>
    <w:rsid w:val="00C90035"/>
    <w:rsid w:val="00C9167E"/>
    <w:rsid w:val="00C96888"/>
    <w:rsid w:val="00CA06B2"/>
    <w:rsid w:val="00CA178A"/>
    <w:rsid w:val="00CA20A9"/>
    <w:rsid w:val="00CA2E7C"/>
    <w:rsid w:val="00CA2FA7"/>
    <w:rsid w:val="00CA6500"/>
    <w:rsid w:val="00CA7B3B"/>
    <w:rsid w:val="00CB74A3"/>
    <w:rsid w:val="00CC0A24"/>
    <w:rsid w:val="00CC0A4E"/>
    <w:rsid w:val="00CC7724"/>
    <w:rsid w:val="00CC7BA8"/>
    <w:rsid w:val="00CD05E8"/>
    <w:rsid w:val="00CD1241"/>
    <w:rsid w:val="00CD54E0"/>
    <w:rsid w:val="00CD5C49"/>
    <w:rsid w:val="00CD687E"/>
    <w:rsid w:val="00CE1057"/>
    <w:rsid w:val="00CE1B90"/>
    <w:rsid w:val="00CE3AC1"/>
    <w:rsid w:val="00CE7D6C"/>
    <w:rsid w:val="00CF38EA"/>
    <w:rsid w:val="00D04B01"/>
    <w:rsid w:val="00D059B8"/>
    <w:rsid w:val="00D06DCE"/>
    <w:rsid w:val="00D07738"/>
    <w:rsid w:val="00D07784"/>
    <w:rsid w:val="00D07A6B"/>
    <w:rsid w:val="00D1199D"/>
    <w:rsid w:val="00D162BD"/>
    <w:rsid w:val="00D165E6"/>
    <w:rsid w:val="00D20593"/>
    <w:rsid w:val="00D2068F"/>
    <w:rsid w:val="00D23D37"/>
    <w:rsid w:val="00D310C5"/>
    <w:rsid w:val="00D32801"/>
    <w:rsid w:val="00D33A48"/>
    <w:rsid w:val="00D340BF"/>
    <w:rsid w:val="00D35BEF"/>
    <w:rsid w:val="00D376CA"/>
    <w:rsid w:val="00D413F5"/>
    <w:rsid w:val="00D51817"/>
    <w:rsid w:val="00D53AD9"/>
    <w:rsid w:val="00D53E1C"/>
    <w:rsid w:val="00D5491F"/>
    <w:rsid w:val="00D5500B"/>
    <w:rsid w:val="00D57512"/>
    <w:rsid w:val="00D57BE3"/>
    <w:rsid w:val="00D7293A"/>
    <w:rsid w:val="00D73F79"/>
    <w:rsid w:val="00D75029"/>
    <w:rsid w:val="00D774C7"/>
    <w:rsid w:val="00D91320"/>
    <w:rsid w:val="00D931C0"/>
    <w:rsid w:val="00DA0651"/>
    <w:rsid w:val="00DA1A6B"/>
    <w:rsid w:val="00DA6A69"/>
    <w:rsid w:val="00DB140F"/>
    <w:rsid w:val="00DB269F"/>
    <w:rsid w:val="00DB57BE"/>
    <w:rsid w:val="00DB697B"/>
    <w:rsid w:val="00DC002D"/>
    <w:rsid w:val="00DC3D02"/>
    <w:rsid w:val="00DC6F6A"/>
    <w:rsid w:val="00DC7130"/>
    <w:rsid w:val="00DC7E36"/>
    <w:rsid w:val="00DD29AD"/>
    <w:rsid w:val="00DD317D"/>
    <w:rsid w:val="00DD4571"/>
    <w:rsid w:val="00DD7A45"/>
    <w:rsid w:val="00DE2295"/>
    <w:rsid w:val="00DE393A"/>
    <w:rsid w:val="00DE3D4B"/>
    <w:rsid w:val="00DE43BE"/>
    <w:rsid w:val="00DE5FCA"/>
    <w:rsid w:val="00DE732A"/>
    <w:rsid w:val="00DF2033"/>
    <w:rsid w:val="00DF37E7"/>
    <w:rsid w:val="00E008D4"/>
    <w:rsid w:val="00E04420"/>
    <w:rsid w:val="00E10074"/>
    <w:rsid w:val="00E16FA9"/>
    <w:rsid w:val="00E17D50"/>
    <w:rsid w:val="00E20455"/>
    <w:rsid w:val="00E20B26"/>
    <w:rsid w:val="00E24E44"/>
    <w:rsid w:val="00E26587"/>
    <w:rsid w:val="00E30BB7"/>
    <w:rsid w:val="00E3125D"/>
    <w:rsid w:val="00E4242B"/>
    <w:rsid w:val="00E4448A"/>
    <w:rsid w:val="00E46885"/>
    <w:rsid w:val="00E477F3"/>
    <w:rsid w:val="00E50254"/>
    <w:rsid w:val="00E5248E"/>
    <w:rsid w:val="00E536BC"/>
    <w:rsid w:val="00E57D62"/>
    <w:rsid w:val="00E622A4"/>
    <w:rsid w:val="00E644A0"/>
    <w:rsid w:val="00E650BB"/>
    <w:rsid w:val="00E65ED0"/>
    <w:rsid w:val="00E66988"/>
    <w:rsid w:val="00E722B9"/>
    <w:rsid w:val="00E73B3A"/>
    <w:rsid w:val="00E74682"/>
    <w:rsid w:val="00E77F79"/>
    <w:rsid w:val="00E809BC"/>
    <w:rsid w:val="00E87B5B"/>
    <w:rsid w:val="00E92168"/>
    <w:rsid w:val="00E92F04"/>
    <w:rsid w:val="00E93ED5"/>
    <w:rsid w:val="00E959D5"/>
    <w:rsid w:val="00E9649D"/>
    <w:rsid w:val="00E9782C"/>
    <w:rsid w:val="00EA0BCA"/>
    <w:rsid w:val="00EA1FCA"/>
    <w:rsid w:val="00EB07E3"/>
    <w:rsid w:val="00EB471F"/>
    <w:rsid w:val="00EB74F5"/>
    <w:rsid w:val="00EC05DE"/>
    <w:rsid w:val="00EC38C5"/>
    <w:rsid w:val="00EC392D"/>
    <w:rsid w:val="00EC57E2"/>
    <w:rsid w:val="00EC635F"/>
    <w:rsid w:val="00ED0C39"/>
    <w:rsid w:val="00ED1278"/>
    <w:rsid w:val="00ED2ABA"/>
    <w:rsid w:val="00ED3533"/>
    <w:rsid w:val="00ED433D"/>
    <w:rsid w:val="00EE1115"/>
    <w:rsid w:val="00EE30EE"/>
    <w:rsid w:val="00EE4832"/>
    <w:rsid w:val="00EE69E2"/>
    <w:rsid w:val="00EF3CA6"/>
    <w:rsid w:val="00F00323"/>
    <w:rsid w:val="00F00C23"/>
    <w:rsid w:val="00F04F9F"/>
    <w:rsid w:val="00F0515E"/>
    <w:rsid w:val="00F06326"/>
    <w:rsid w:val="00F07383"/>
    <w:rsid w:val="00F114E8"/>
    <w:rsid w:val="00F12BCF"/>
    <w:rsid w:val="00F13668"/>
    <w:rsid w:val="00F15611"/>
    <w:rsid w:val="00F176EA"/>
    <w:rsid w:val="00F2095B"/>
    <w:rsid w:val="00F22505"/>
    <w:rsid w:val="00F22A64"/>
    <w:rsid w:val="00F22BE3"/>
    <w:rsid w:val="00F23710"/>
    <w:rsid w:val="00F306FE"/>
    <w:rsid w:val="00F30D47"/>
    <w:rsid w:val="00F3184B"/>
    <w:rsid w:val="00F33BBE"/>
    <w:rsid w:val="00F35E61"/>
    <w:rsid w:val="00F3741A"/>
    <w:rsid w:val="00F4000F"/>
    <w:rsid w:val="00F42066"/>
    <w:rsid w:val="00F52EFE"/>
    <w:rsid w:val="00F54338"/>
    <w:rsid w:val="00F565AF"/>
    <w:rsid w:val="00F60C3B"/>
    <w:rsid w:val="00F62937"/>
    <w:rsid w:val="00F748B1"/>
    <w:rsid w:val="00F77FA4"/>
    <w:rsid w:val="00F81BA3"/>
    <w:rsid w:val="00F84B33"/>
    <w:rsid w:val="00F84CC1"/>
    <w:rsid w:val="00F852C1"/>
    <w:rsid w:val="00F86BED"/>
    <w:rsid w:val="00F945A8"/>
    <w:rsid w:val="00F953D1"/>
    <w:rsid w:val="00FA1820"/>
    <w:rsid w:val="00FA1B02"/>
    <w:rsid w:val="00FA5207"/>
    <w:rsid w:val="00FA5AE5"/>
    <w:rsid w:val="00FA5C86"/>
    <w:rsid w:val="00FA65F5"/>
    <w:rsid w:val="00FB2592"/>
    <w:rsid w:val="00FB2837"/>
    <w:rsid w:val="00FB3082"/>
    <w:rsid w:val="00FC33DA"/>
    <w:rsid w:val="00FC51DC"/>
    <w:rsid w:val="00FC5293"/>
    <w:rsid w:val="00FC631A"/>
    <w:rsid w:val="00FC7448"/>
    <w:rsid w:val="00FD0DC1"/>
    <w:rsid w:val="00FD298A"/>
    <w:rsid w:val="00FD3A96"/>
    <w:rsid w:val="00FD3D20"/>
    <w:rsid w:val="00FD5715"/>
    <w:rsid w:val="00FE4800"/>
    <w:rsid w:val="00FE5273"/>
    <w:rsid w:val="00FE5C7F"/>
    <w:rsid w:val="00FE5E57"/>
    <w:rsid w:val="00FE7016"/>
    <w:rsid w:val="00FF0C18"/>
    <w:rsid w:val="00FF1410"/>
    <w:rsid w:val="00FF4B5D"/>
    <w:rsid w:val="00FF6BBE"/>
    <w:rsid w:val="00FF6E13"/>
    <w:rsid w:val="00FF79B9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5231F9D"/>
  <w15:docId w15:val="{F4822A97-358F-4E4B-A17B-EAFBDA14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D5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C7724"/>
    <w:pPr>
      <w:keepNext/>
      <w:numPr>
        <w:numId w:val="14"/>
      </w:numPr>
      <w:spacing w:after="6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CC7724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CC7724"/>
    <w:pPr>
      <w:keepNext/>
      <w:numPr>
        <w:ilvl w:val="2"/>
        <w:numId w:val="14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CC7724"/>
    <w:pPr>
      <w:keepNext/>
      <w:numPr>
        <w:ilvl w:val="3"/>
        <w:numId w:val="14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4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4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4"/>
      </w:numPr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4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4"/>
      </w:numPr>
      <w:spacing w:before="240" w:after="60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semiHidden/>
    <w:rsid w:val="0002278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uiPriority w:val="99"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link w:val="LegendaChar"/>
    <w:qFormat/>
    <w:rsid w:val="00022785"/>
    <w:pPr>
      <w:spacing w:before="120" w:line="240" w:lineRule="auto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semiHidden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8569E1"/>
    <w:rPr>
      <w:rFonts w:ascii="Arial" w:hAnsi="Arial"/>
      <w:sz w:val="24"/>
      <w:szCs w:val="24"/>
    </w:rPr>
  </w:style>
  <w:style w:type="table" w:styleId="Tabelacomgrade">
    <w:name w:val="Table Grid"/>
    <w:basedOn w:val="Tabelanormal"/>
    <w:uiPriority w:val="59"/>
    <w:rsid w:val="00D1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310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10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10A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10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10AB"/>
    <w:rPr>
      <w:rFonts w:ascii="Arial" w:hAnsi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0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0AB"/>
    <w:rPr>
      <w:rFonts w:ascii="Segoe UI" w:hAnsi="Segoe UI" w:cs="Segoe UI"/>
      <w:sz w:val="18"/>
      <w:szCs w:val="18"/>
    </w:rPr>
  </w:style>
  <w:style w:type="character" w:customStyle="1" w:styleId="Meno1">
    <w:name w:val="Menção1"/>
    <w:basedOn w:val="Fontepargpadro"/>
    <w:uiPriority w:val="99"/>
    <w:semiHidden/>
    <w:unhideWhenUsed/>
    <w:rsid w:val="00266D8C"/>
    <w:rPr>
      <w:color w:val="2B579A"/>
      <w:shd w:val="clear" w:color="auto" w:fill="E6E6E6"/>
    </w:rPr>
  </w:style>
  <w:style w:type="paragraph" w:customStyle="1" w:styleId="EstiloResumo-Texto">
    <w:name w:val="Estilo_Resumo-Texto"/>
    <w:basedOn w:val="Normal"/>
    <w:rsid w:val="00B96FE0"/>
    <w:pPr>
      <w:spacing w:line="240" w:lineRule="auto"/>
    </w:pPr>
    <w:rPr>
      <w:rFonts w:ascii="Times New Roman" w:hAnsi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DE5FCA"/>
    <w:rPr>
      <w:rFonts w:ascii="Arial" w:hAnsi="Arial"/>
      <w:sz w:val="24"/>
      <w:szCs w:val="24"/>
    </w:rPr>
  </w:style>
  <w:style w:type="paragraph" w:customStyle="1" w:styleId="EstiloTexto">
    <w:name w:val="Estilo_Texto"/>
    <w:basedOn w:val="Normal"/>
    <w:rsid w:val="00762EEB"/>
    <w:pPr>
      <w:ind w:firstLine="709"/>
    </w:pPr>
    <w:rPr>
      <w:rFonts w:ascii="Times New Roman" w:hAnsi="Times New Roman"/>
    </w:rPr>
  </w:style>
  <w:style w:type="paragraph" w:customStyle="1" w:styleId="EstiloAlnea">
    <w:name w:val="Estilo_Alínea"/>
    <w:basedOn w:val="EstiloTexto"/>
    <w:rsid w:val="00762EEB"/>
    <w:pPr>
      <w:numPr>
        <w:numId w:val="9"/>
      </w:numPr>
    </w:pPr>
  </w:style>
  <w:style w:type="character" w:customStyle="1" w:styleId="LegendaChar">
    <w:name w:val="Legenda Char"/>
    <w:basedOn w:val="Fontepargpadro"/>
    <w:link w:val="Legenda"/>
    <w:uiPriority w:val="35"/>
    <w:rsid w:val="007B3611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651A7A"/>
    <w:rPr>
      <w:b/>
      <w:bCs/>
    </w:rPr>
  </w:style>
  <w:style w:type="character" w:customStyle="1" w:styleId="apple-converted-space">
    <w:name w:val="apple-converted-space"/>
    <w:basedOn w:val="Fontepargpadro"/>
    <w:rsid w:val="009D1818"/>
  </w:style>
  <w:style w:type="paragraph" w:customStyle="1" w:styleId="Texto">
    <w:name w:val="Texto"/>
    <w:basedOn w:val="Normal"/>
    <w:link w:val="TextoChar"/>
    <w:qFormat/>
    <w:rsid w:val="003878E6"/>
    <w:pPr>
      <w:spacing w:after="120"/>
      <w:ind w:firstLine="709"/>
    </w:pPr>
    <w:rPr>
      <w:rFonts w:ascii="Times New Roman" w:hAnsi="Times New Roman" w:cs="Arial"/>
    </w:rPr>
  </w:style>
  <w:style w:type="character" w:customStyle="1" w:styleId="TextoChar">
    <w:name w:val="Texto Char"/>
    <w:basedOn w:val="Fontepargpadro"/>
    <w:link w:val="Texto"/>
    <w:rsid w:val="003878E6"/>
    <w:rPr>
      <w:rFonts w:cs="Arial"/>
      <w:sz w:val="24"/>
      <w:szCs w:val="24"/>
    </w:rPr>
  </w:style>
  <w:style w:type="paragraph" w:customStyle="1" w:styleId="Referncias">
    <w:name w:val="Referências"/>
    <w:basedOn w:val="Normal"/>
    <w:qFormat/>
    <w:rsid w:val="003878E6"/>
    <w:pPr>
      <w:widowControl w:val="0"/>
      <w:spacing w:after="240" w:line="240" w:lineRule="auto"/>
    </w:pPr>
    <w:rPr>
      <w:rFonts w:ascii="Times New Roman" w:hAnsi="Times New Roman" w:cs="Arial"/>
    </w:rPr>
  </w:style>
  <w:style w:type="paragraph" w:customStyle="1" w:styleId="Default">
    <w:name w:val="Default"/>
    <w:rsid w:val="00C45A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ndice">
    <w:name w:val="Índice"/>
    <w:next w:val="Normal"/>
    <w:rsid w:val="00C62CB2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CorpodeTabela">
    <w:name w:val="Corpo de Tabela"/>
    <w:basedOn w:val="Normal"/>
    <w:rsid w:val="00C62CB2"/>
    <w:pPr>
      <w:spacing w:line="240" w:lineRule="auto"/>
    </w:pPr>
    <w:rPr>
      <w:rFonts w:cs="Arial"/>
      <w:sz w:val="22"/>
    </w:rPr>
  </w:style>
  <w:style w:type="paragraph" w:customStyle="1" w:styleId="infoblue">
    <w:name w:val="infoblue"/>
    <w:basedOn w:val="Normal"/>
    <w:next w:val="Normal"/>
    <w:rsid w:val="00A41AEB"/>
    <w:pPr>
      <w:suppressAutoHyphens/>
      <w:spacing w:line="240" w:lineRule="auto"/>
      <w:jc w:val="left"/>
    </w:pPr>
    <w:rPr>
      <w:rFonts w:ascii="Verdana" w:hAnsi="Verdana"/>
      <w:i/>
      <w:color w:val="0000FF"/>
      <w:sz w:val="22"/>
      <w:lang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626669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32"/>
    <w:qFormat/>
    <w:rsid w:val="0042243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61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alh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FF57D385-597B-4BDB-8D3D-C309966E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Normalcruzaugu.dotm</Template>
  <TotalTime>177</TotalTime>
  <Pages>11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Artigo científico</vt:lpstr>
    </vt:vector>
  </TitlesOfParts>
  <Manager>augusto.cruz@fatec.sp.gov.br</Manager>
  <Company>Fatec Carapicuíba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Artigo científico</dc:title>
  <dc:subject>Trabalho de graduação</dc:subject>
  <dc:creator>CLAUDIA BIANCHI PROGETTI</dc:creator>
  <cp:keywords>SIMGETEC Fatec Carapicuíba</cp:keywords>
  <dc:description/>
  <cp:lastModifiedBy>Leonardo Moreno</cp:lastModifiedBy>
  <cp:revision>3</cp:revision>
  <cp:lastPrinted>2020-10-31T23:46:00Z</cp:lastPrinted>
  <dcterms:created xsi:type="dcterms:W3CDTF">2021-03-10T18:22:00Z</dcterms:created>
  <dcterms:modified xsi:type="dcterms:W3CDTF">2021-10-18T19:53:00Z</dcterms:modified>
</cp:coreProperties>
</file>